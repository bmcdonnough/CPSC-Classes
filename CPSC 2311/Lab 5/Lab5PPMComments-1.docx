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F57C" w14:textId="77777777" w:rsidR="003F2611" w:rsidRDefault="004471D0" w:rsidP="003F2611">
      <w:pPr>
        <w:tabs>
          <w:tab w:val="right" w:pos="9360"/>
        </w:tabs>
        <w:rPr>
          <w:rFonts w:cstheme="minorHAnsi"/>
        </w:rPr>
      </w:pPr>
      <w:r w:rsidRPr="00DA308B">
        <w:rPr>
          <w:rFonts w:cstheme="minorHAnsi"/>
          <w:noProof/>
        </w:rPr>
        <mc:AlternateContent>
          <mc:Choice Requires="wps">
            <w:drawing>
              <wp:inline distT="0" distB="0" distL="0" distR="0" wp14:anchorId="1BCA1A83" wp14:editId="3367E50A">
                <wp:extent cx="4365171" cy="56061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171" cy="560614"/>
                        </a:xfrm>
                        <a:prstGeom prst="rect">
                          <a:avLst/>
                        </a:prstGeom>
                        <a:solidFill>
                          <a:srgbClr val="5F298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2757" w14:textId="325F767D" w:rsidR="00B701CC" w:rsidRPr="00EF5A97" w:rsidRDefault="00B701CC" w:rsidP="00B701CC">
                            <w:pPr>
                              <w:spacing w:after="0" w:line="360" w:lineRule="auto"/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</w:pPr>
                            <w:r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Lab</w:t>
                            </w:r>
                            <w:r w:rsidR="007177E0"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alias w:val="lab number"/>
                                <w:tag w:val="lab number"/>
                                <w:id w:val="-1653831628"/>
                                <w:placeholder>
                                  <w:docPart w:val="B9DBBA66989B48A3A34CDCD160DD5240"/>
                                </w:placeholder>
                                <w:text/>
                              </w:sdtPr>
                              <w:sdtContent>
                                <w:r w:rsidR="00CF2CF2">
                                  <w:rPr>
                                    <w:rFonts w:cstheme="minorHAnsi"/>
                                    <w:color w:val="FFFFFF" w:themeColor="background1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  <w:r w:rsidR="007177E0"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alias w:val="lab title"/>
                                <w:tag w:val="lab title"/>
                                <w:id w:val="2052258509"/>
                                <w:placeholder>
                                  <w:docPart w:val="67E00F91AB2D4B5196DC8BEFD2C9AC34"/>
                                </w:placeholder>
                                <w:text/>
                              </w:sdtPr>
                              <w:sdtContent>
                                <w:r w:rsidR="009F76AF">
                                  <w:rPr>
                                    <w:rFonts w:cstheme="minorHAnsi"/>
                                    <w:color w:val="FFFFFF" w:themeColor="background1"/>
                                    <w:szCs w:val="24"/>
                                  </w:rPr>
                                  <w:t>Intro to PPM</w:t>
                                </w:r>
                              </w:sdtContent>
                            </w:sdt>
                          </w:p>
                          <w:p w14:paraId="5BDD15A3" w14:textId="66BF25D6" w:rsidR="00B701CC" w:rsidRPr="00EF5A97" w:rsidRDefault="008C2BEA" w:rsidP="00B701CC">
                            <w:pPr>
                              <w:spacing w:after="0" w:line="360" w:lineRule="auto"/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CPSC </w:t>
                            </w:r>
                            <w:r w:rsidR="0074239D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2310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 – </w:t>
                            </w:r>
                            <w:r w:rsidR="00CF2CF2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Fall</w:t>
                            </w:r>
                            <w:r w:rsidR="00CE3CB0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A1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7pt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" fillcolor="#5f2987" stroked="f">
                <v:textbox>
                  <w:txbxContent>
                    <w:p w14:paraId="41E72757" w14:textId="325F767D" w:rsidR="00B701CC" w:rsidRPr="00EF5A97" w:rsidRDefault="00B701CC" w:rsidP="00B701CC">
                      <w:pPr>
                        <w:spacing w:after="0" w:line="360" w:lineRule="auto"/>
                        <w:rPr>
                          <w:rFonts w:cstheme="minorHAnsi"/>
                          <w:color w:val="FFFFFF" w:themeColor="background1"/>
                          <w:szCs w:val="24"/>
                        </w:rPr>
                      </w:pPr>
                      <w:r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Lab</w:t>
                      </w:r>
                      <w:r w:rsidR="007177E0"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alias w:val="lab number"/>
                          <w:tag w:val="lab number"/>
                          <w:id w:val="-1653831628"/>
                          <w:placeholder>
                            <w:docPart w:val="B9DBBA66989B48A3A34CDCD160DD5240"/>
                          </w:placeholder>
                          <w:text/>
                        </w:sdtPr>
                        <w:sdtContent>
                          <w:r w:rsidR="00CF2CF2">
                            <w:rPr>
                              <w:rFonts w:cstheme="minorHAnsi"/>
                              <w:color w:val="FFFFFF" w:themeColor="background1"/>
                              <w:szCs w:val="24"/>
                            </w:rPr>
                            <w:t>5</w:t>
                          </w:r>
                        </w:sdtContent>
                      </w:sdt>
                      <w:r w:rsidR="007177E0"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alias w:val="lab title"/>
                          <w:tag w:val="lab title"/>
                          <w:id w:val="2052258509"/>
                          <w:placeholder>
                            <w:docPart w:val="67E00F91AB2D4B5196DC8BEFD2C9AC34"/>
                          </w:placeholder>
                          <w:text/>
                        </w:sdtPr>
                        <w:sdtContent>
                          <w:r w:rsidR="009F76AF">
                            <w:rPr>
                              <w:rFonts w:cstheme="minorHAnsi"/>
                              <w:color w:val="FFFFFF" w:themeColor="background1"/>
                              <w:szCs w:val="24"/>
                            </w:rPr>
                            <w:t>Intro to PPM</w:t>
                          </w:r>
                        </w:sdtContent>
                      </w:sdt>
                    </w:p>
                    <w:p w14:paraId="5BDD15A3" w14:textId="66BF25D6" w:rsidR="00B701CC" w:rsidRPr="00EF5A97" w:rsidRDefault="008C2BEA" w:rsidP="00B701CC">
                      <w:pPr>
                        <w:spacing w:after="0" w:line="360" w:lineRule="auto"/>
                        <w:rPr>
                          <w:rFonts w:cstheme="minorHAns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CPSC </w:t>
                      </w:r>
                      <w:r w:rsidR="0074239D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2310</w:t>
                      </w:r>
                      <w:r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 – </w:t>
                      </w:r>
                      <w:r w:rsidR="00CF2CF2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Fall</w:t>
                      </w:r>
                      <w:r w:rsidR="00CE3CB0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A308B">
        <w:rPr>
          <w:rFonts w:cstheme="minorHAnsi"/>
        </w:rPr>
        <w:tab/>
      </w:r>
      <w:r w:rsidR="00B701CC" w:rsidRPr="00DA308B">
        <w:rPr>
          <w:rFonts w:cstheme="minorHAnsi"/>
        </w:rPr>
        <w:t xml:space="preserve">   </w:t>
      </w:r>
      <w:r w:rsidRPr="00DA308B">
        <w:rPr>
          <w:rFonts w:cstheme="minorHAnsi"/>
          <w:noProof/>
        </w:rPr>
        <w:drawing>
          <wp:inline distT="0" distB="0" distL="0" distR="0" wp14:anchorId="33CA751E" wp14:editId="78FBDA7C">
            <wp:extent cx="2237014" cy="573150"/>
            <wp:effectExtent l="0" t="0" r="3175" b="0"/>
            <wp:docPr id="1" name="Picture 1" descr="Image result for clemson school of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emson school of compu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14" cy="5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E6A4" w14:textId="4E740461" w:rsidR="00B701CC" w:rsidRPr="003F2611" w:rsidRDefault="00B701CC" w:rsidP="003F2611">
      <w:pPr>
        <w:tabs>
          <w:tab w:val="right" w:pos="9360"/>
        </w:tabs>
        <w:rPr>
          <w:rFonts w:cstheme="minorHAnsi"/>
        </w:rPr>
      </w:pPr>
      <w:r w:rsidRPr="00DA308B">
        <w:t xml:space="preserve">Due Date: </w:t>
      </w:r>
      <w:sdt>
        <w:sdtPr>
          <w:alias w:val="lab due date"/>
          <w:tag w:val="lab due date"/>
          <w:id w:val="-315803711"/>
          <w:placeholder>
            <w:docPart w:val="4CC2B5AC2FD5429FA87FCC4D4E37900D"/>
          </w:placeholder>
          <w:date w:fullDate="2023-10-09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CE3CB0">
            <w:t>Monday</w:t>
          </w:r>
          <w:r w:rsidR="00CA6822">
            <w:t xml:space="preserve">, </w:t>
          </w:r>
          <w:r w:rsidR="00B06879">
            <w:t>October 9</w:t>
          </w:r>
          <w:r w:rsidR="00CA6822">
            <w:t>, 202</w:t>
          </w:r>
          <w:r w:rsidR="00CE3CB0">
            <w:t>3</w:t>
          </w:r>
        </w:sdtContent>
      </w:sdt>
      <w:r w:rsidR="00615F26" w:rsidRPr="00DA308B">
        <w:t xml:space="preserve"> @ </w:t>
      </w:r>
      <w:r w:rsidR="00647206">
        <w:t>11:59 PM</w:t>
      </w:r>
    </w:p>
    <w:p w14:paraId="2C557FB7" w14:textId="0CE78ABC" w:rsidR="00B572B5" w:rsidRDefault="00856837" w:rsidP="00B572B5">
      <w:pPr>
        <w:spacing w:after="0" w:line="240" w:lineRule="auto"/>
      </w:pPr>
      <w:r>
        <w:t xml:space="preserve">This lab is an individual assignment. You are not allowed to work with anyone on this project. If you need </w:t>
      </w:r>
      <w:proofErr w:type="gramStart"/>
      <w:r>
        <w:t>help</w:t>
      </w:r>
      <w:proofErr w:type="gramEnd"/>
      <w:r>
        <w:t xml:space="preserve"> contact one of the lab TA’s or Dr. Feaster. </w:t>
      </w:r>
    </w:p>
    <w:p w14:paraId="33787CAF" w14:textId="7EB59021" w:rsidR="001977CA" w:rsidRPr="001977CA" w:rsidRDefault="001977CA" w:rsidP="00B572B5">
      <w:pPr>
        <w:spacing w:after="0" w:line="240" w:lineRule="auto"/>
      </w:pPr>
    </w:p>
    <w:p w14:paraId="43FBC176" w14:textId="4C273128" w:rsidR="00E439D1" w:rsidRDefault="00E439D1" w:rsidP="00B572B5">
      <w:pPr>
        <w:spacing w:after="0" w:line="240" w:lineRule="auto"/>
        <w:rPr>
          <w:b/>
          <w:bCs/>
        </w:rPr>
      </w:pPr>
      <w:r>
        <w:rPr>
          <w:b/>
          <w:bCs/>
        </w:rPr>
        <w:t>Overview:</w:t>
      </w:r>
    </w:p>
    <w:p w14:paraId="06EA5432" w14:textId="77777777" w:rsidR="00E439D1" w:rsidRDefault="00E439D1" w:rsidP="00B572B5">
      <w:pPr>
        <w:spacing w:after="0" w:line="240" w:lineRule="auto"/>
        <w:rPr>
          <w:b/>
          <w:bCs/>
        </w:rPr>
      </w:pPr>
    </w:p>
    <w:p w14:paraId="1FDA594B" w14:textId="140A9B4C" w:rsidR="00B572B5" w:rsidRDefault="009F76AF" w:rsidP="00B572B5">
      <w:pPr>
        <w:spacing w:after="0" w:line="240" w:lineRule="auto"/>
      </w:pPr>
      <w:r>
        <w:t xml:space="preserve">You are going to write a program </w:t>
      </w:r>
      <w:r w:rsidR="00E439D1">
        <w:t>that will read the header</w:t>
      </w:r>
      <w:r w:rsidR="00B92A50">
        <w:t xml:space="preserve"> of a ppm image</w:t>
      </w:r>
      <w:r w:rsidR="001977CA">
        <w:t>,</w:t>
      </w:r>
      <w:r w:rsidR="00E439D1">
        <w:t xml:space="preserve"> </w:t>
      </w:r>
      <w:r w:rsidR="0018694F">
        <w:t>ignor</w:t>
      </w:r>
      <w:r w:rsidR="001977CA">
        <w:t>ing</w:t>
      </w:r>
      <w:r w:rsidR="00E439D1">
        <w:t xml:space="preserve"> all </w:t>
      </w:r>
      <w:r w:rsidR="001977CA">
        <w:t xml:space="preserve">header </w:t>
      </w:r>
      <w:r w:rsidR="00E439D1">
        <w:t>comments</w:t>
      </w:r>
      <w:r w:rsidR="001977CA">
        <w:t xml:space="preserve">. Your program will </w:t>
      </w:r>
      <w:r w:rsidR="00B92A50">
        <w:t>also</w:t>
      </w:r>
      <w:r w:rsidR="001977CA">
        <w:t xml:space="preserve"> read the pixel values of the imag</w:t>
      </w:r>
      <w:r w:rsidR="00B92A50">
        <w:t>e.</w:t>
      </w:r>
      <w:r w:rsidR="00E439D1">
        <w:t xml:space="preserve"> </w:t>
      </w:r>
      <w:r w:rsidR="00B92A50">
        <w:t>Lastly, your program should</w:t>
      </w:r>
      <w:r w:rsidR="00E439D1">
        <w:t xml:space="preserve"> write the image out to another ppm fil</w:t>
      </w:r>
      <w:r w:rsidR="00F24643">
        <w:t>e</w:t>
      </w:r>
      <w:r w:rsidR="00D37A3F">
        <w:t xml:space="preserve"> (minus the comments in the header)</w:t>
      </w:r>
      <w:r w:rsidR="00E439D1">
        <w:t xml:space="preserve">. </w:t>
      </w:r>
    </w:p>
    <w:p w14:paraId="07969EC1" w14:textId="77777777" w:rsidR="00331AD8" w:rsidRDefault="00331AD8" w:rsidP="00B572B5">
      <w:pPr>
        <w:spacing w:after="0" w:line="240" w:lineRule="auto"/>
      </w:pPr>
    </w:p>
    <w:p w14:paraId="2EF2987B" w14:textId="3C654026" w:rsidR="00331AD8" w:rsidRDefault="00331AD8" w:rsidP="00B572B5">
      <w:pPr>
        <w:spacing w:after="0" w:line="240" w:lineRule="auto"/>
      </w:pPr>
      <w:r>
        <w:t>I will provide a file</w:t>
      </w:r>
      <w:r w:rsidR="00B92A50">
        <w:t>,</w:t>
      </w:r>
      <w:r>
        <w:t xml:space="preserve"> named </w:t>
      </w:r>
      <w:proofErr w:type="spellStart"/>
      <w:r>
        <w:t>ppmUtil.h</w:t>
      </w:r>
      <w:proofErr w:type="spellEnd"/>
      <w:r w:rsidR="00B92A50">
        <w:t>,</w:t>
      </w:r>
      <w:r>
        <w:t xml:space="preserve"> that will contain two structs, one to represent the pixels of a ppm image and one to represent the data that makes up the header of a ppm image. The </w:t>
      </w:r>
      <w:proofErr w:type="spellStart"/>
      <w:r>
        <w:t>ppmUtil.h</w:t>
      </w:r>
      <w:proofErr w:type="spellEnd"/>
      <w:r>
        <w:t xml:space="preserve"> file </w:t>
      </w:r>
      <w:r w:rsidR="00CC6DDA">
        <w:t xml:space="preserve">also contains prototypes of functions you are going to implement. </w:t>
      </w:r>
    </w:p>
    <w:p w14:paraId="454036FA" w14:textId="77777777" w:rsidR="00CC6DDA" w:rsidRDefault="00CC6DDA" w:rsidP="00B572B5">
      <w:pPr>
        <w:spacing w:after="0" w:line="240" w:lineRule="auto"/>
      </w:pPr>
    </w:p>
    <w:p w14:paraId="079F527E" w14:textId="3BAEB496" w:rsidR="0041294D" w:rsidRDefault="00CC6DDA" w:rsidP="003F2611">
      <w:pPr>
        <w:spacing w:after="0" w:line="240" w:lineRule="auto"/>
      </w:pPr>
      <w:r>
        <w:t>I will provide</w:t>
      </w:r>
      <w:r w:rsidR="00CF2CF2">
        <w:t xml:space="preserve"> 1 or more</w:t>
      </w:r>
      <w:r>
        <w:t xml:space="preserve"> images for testing. </w:t>
      </w:r>
      <w:r w:rsidR="0018694F">
        <w:t xml:space="preserve">Your program should be able to </w:t>
      </w:r>
      <w:r w:rsidR="00D336D4">
        <w:t xml:space="preserve">recognize and </w:t>
      </w:r>
      <w:r w:rsidR="0018694F">
        <w:t>ignore the comments from each of the ppm files pro</w:t>
      </w:r>
      <w:r w:rsidR="001F4654">
        <w:t xml:space="preserve">vided. Your program should read the header information and the pixel values of the image, storing each. Then use the stored information to create a new ppm </w:t>
      </w:r>
      <w:r w:rsidR="003F2611">
        <w:t>image</w:t>
      </w:r>
      <w:r w:rsidR="00D336D4">
        <w:t xml:space="preserve"> that has no comments in the </w:t>
      </w:r>
      <w:proofErr w:type="spellStart"/>
      <w:r w:rsidR="00D336D4">
        <w:t>the</w:t>
      </w:r>
      <w:proofErr w:type="spellEnd"/>
      <w:r w:rsidR="00D336D4">
        <w:t xml:space="preserve"> header</w:t>
      </w:r>
      <w:r w:rsidR="001F4654">
        <w:t xml:space="preserve">. </w:t>
      </w:r>
    </w:p>
    <w:p w14:paraId="5E14C6B8" w14:textId="77777777" w:rsidR="003F2611" w:rsidRDefault="003F2611" w:rsidP="003F2611">
      <w:pPr>
        <w:spacing w:after="0" w:line="240" w:lineRule="auto"/>
      </w:pPr>
    </w:p>
    <w:p w14:paraId="4D94CBE6" w14:textId="3929A2B3" w:rsidR="00845A0F" w:rsidRPr="00845A0F" w:rsidRDefault="00845A0F" w:rsidP="003F2611">
      <w:pPr>
        <w:spacing w:after="0" w:line="240" w:lineRule="auto"/>
      </w:pPr>
      <w:r>
        <w:t xml:space="preserve">You are </w:t>
      </w:r>
      <w:r w:rsidRPr="00EF68ED">
        <w:t>required to use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fread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fwrite</w:t>
      </w:r>
      <w:proofErr w:type="spellEnd"/>
      <w:r>
        <w:t xml:space="preserve"> when reading and writing the </w:t>
      </w:r>
      <w:r w:rsidRPr="00EF68ED">
        <w:rPr>
          <w:b/>
          <w:bCs/>
        </w:rPr>
        <w:t>pixel</w:t>
      </w:r>
      <w:r>
        <w:t xml:space="preserve"> data. You will use </w:t>
      </w:r>
      <w:proofErr w:type="spellStart"/>
      <w:r w:rsidRPr="00845A0F">
        <w:rPr>
          <w:b/>
          <w:bCs/>
        </w:rPr>
        <w:t>fscanf</w:t>
      </w:r>
      <w:proofErr w:type="spellEnd"/>
      <w:r w:rsidRPr="00845A0F">
        <w:rPr>
          <w:b/>
          <w:bCs/>
        </w:rPr>
        <w:t xml:space="preserve"> and </w:t>
      </w:r>
      <w:proofErr w:type="spellStart"/>
      <w:r w:rsidRPr="00845A0F">
        <w:rPr>
          <w:b/>
          <w:bCs/>
        </w:rPr>
        <w:t>fprintf</w:t>
      </w:r>
      <w:proofErr w:type="spellEnd"/>
      <w:r>
        <w:t xml:space="preserve"> when reading and writing the </w:t>
      </w:r>
      <w:r w:rsidRPr="00EF68ED">
        <w:rPr>
          <w:b/>
          <w:bCs/>
        </w:rPr>
        <w:t>header</w:t>
      </w:r>
      <w:r>
        <w:t xml:space="preserve"> information.</w:t>
      </w:r>
    </w:p>
    <w:p w14:paraId="3D7A1C88" w14:textId="77777777" w:rsidR="00845A0F" w:rsidRDefault="00845A0F" w:rsidP="003F2611">
      <w:pPr>
        <w:spacing w:after="0" w:line="240" w:lineRule="auto"/>
      </w:pPr>
    </w:p>
    <w:p w14:paraId="7E9550CF" w14:textId="339D7822" w:rsidR="00426534" w:rsidRDefault="00426534" w:rsidP="003F2611">
      <w:pPr>
        <w:spacing w:after="0" w:line="240" w:lineRule="auto"/>
      </w:pPr>
      <w:r>
        <w:t xml:space="preserve">Below </w:t>
      </w:r>
      <w:r w:rsidR="00D336D4">
        <w:t>briefly describes</w:t>
      </w:r>
      <w:r>
        <w:t xml:space="preserve"> the </w:t>
      </w:r>
      <w:proofErr w:type="spellStart"/>
      <w:r>
        <w:t>ppmDriver.c</w:t>
      </w:r>
      <w:proofErr w:type="spellEnd"/>
    </w:p>
    <w:p w14:paraId="5621AD59" w14:textId="414A1ADF" w:rsidR="00426534" w:rsidRDefault="00426534" w:rsidP="003F2611">
      <w:pPr>
        <w:spacing w:after="0" w:line="240" w:lineRule="auto"/>
      </w:pPr>
    </w:p>
    <w:p w14:paraId="37B997C4" w14:textId="6D133BFC" w:rsidR="00426534" w:rsidRDefault="00426534" w:rsidP="003F2611">
      <w:pPr>
        <w:spacing w:after="0" w:line="240" w:lineRule="auto"/>
      </w:pPr>
      <w:r>
        <w:t xml:space="preserve">The driver should have minimal amount of code in it. </w:t>
      </w:r>
    </w:p>
    <w:p w14:paraId="6B31B20C" w14:textId="0D802134" w:rsidR="00426534" w:rsidRDefault="00426534" w:rsidP="003F2611">
      <w:pPr>
        <w:spacing w:after="0" w:line="240" w:lineRule="auto"/>
      </w:pPr>
      <w:r>
        <w:t>It should create and open the needed file pointers.</w:t>
      </w:r>
      <w:r w:rsidR="00395128">
        <w:t xml:space="preserve"> There will be two file pointer</w:t>
      </w:r>
      <w:r w:rsidR="006F3415">
        <w:t>s -</w:t>
      </w:r>
      <w:r w:rsidR="00395128">
        <w:t xml:space="preserve"> one for the input ppm file and one for the output ppm file. The name </w:t>
      </w:r>
      <w:r w:rsidR="00EE165A">
        <w:t xml:space="preserve">of the files will be provided as command line arguments. The first will be the input file with the second being the output file. </w:t>
      </w:r>
    </w:p>
    <w:p w14:paraId="7BE87FB8" w14:textId="0C2CB255" w:rsidR="00170A93" w:rsidRDefault="00EE165A" w:rsidP="003F2611">
      <w:pPr>
        <w:spacing w:after="0" w:line="240" w:lineRule="auto"/>
      </w:pPr>
      <w:r>
        <w:t>Your program</w:t>
      </w:r>
      <w:r w:rsidR="00170A93">
        <w:t xml:space="preserve"> should create a</w:t>
      </w:r>
      <w:r>
        <w:t xml:space="preserve"> </w:t>
      </w:r>
      <w:r w:rsidR="00D336D4">
        <w:t xml:space="preserve">variable </w:t>
      </w:r>
      <w:r>
        <w:t>of type</w:t>
      </w:r>
      <w:r w:rsidR="00170A93">
        <w:t xml:space="preserve"> </w:t>
      </w:r>
      <w:proofErr w:type="spellStart"/>
      <w:r w:rsidR="00170A93">
        <w:t>header_t</w:t>
      </w:r>
      <w:proofErr w:type="spellEnd"/>
      <w:r w:rsidR="00170A93">
        <w:t xml:space="preserve"> and a pointer of type </w:t>
      </w:r>
      <w:proofErr w:type="spellStart"/>
      <w:r w:rsidR="00170A93">
        <w:t>pixel_t</w:t>
      </w:r>
      <w:proofErr w:type="spellEnd"/>
      <w:r w:rsidR="00170A93">
        <w:t>.</w:t>
      </w:r>
    </w:p>
    <w:p w14:paraId="6E4FD2A7" w14:textId="77777777" w:rsidR="00170A93" w:rsidRDefault="00170A93" w:rsidP="003F2611">
      <w:pPr>
        <w:spacing w:after="0" w:line="240" w:lineRule="auto"/>
      </w:pPr>
      <w:r>
        <w:t xml:space="preserve">The driver should then call the function </w:t>
      </w:r>
      <w:r w:rsidRPr="00170A93">
        <w:rPr>
          <w:b/>
          <w:bCs/>
        </w:rPr>
        <w:t>read</w:t>
      </w:r>
      <w:r>
        <w:t xml:space="preserve"> then </w:t>
      </w:r>
      <w:r w:rsidRPr="00170A93">
        <w:rPr>
          <w:b/>
          <w:bCs/>
        </w:rPr>
        <w:t>write</w:t>
      </w:r>
      <w:r>
        <w:t xml:space="preserve">. </w:t>
      </w:r>
    </w:p>
    <w:p w14:paraId="5D0D3159" w14:textId="0E076C46" w:rsidR="00426534" w:rsidRDefault="00170A93" w:rsidP="003F2611">
      <w:pPr>
        <w:spacing w:after="0" w:line="240" w:lineRule="auto"/>
      </w:pPr>
      <w:r>
        <w:t xml:space="preserve">The driver should then call the function to give the memory back to the OS and close the file pointers. </w:t>
      </w:r>
      <w:r w:rsidR="00426534">
        <w:t xml:space="preserve"> </w:t>
      </w:r>
    </w:p>
    <w:p w14:paraId="1EC3D85B" w14:textId="77777777" w:rsidR="00426534" w:rsidRDefault="00426534" w:rsidP="003F2611">
      <w:pPr>
        <w:spacing w:after="0" w:line="240" w:lineRule="auto"/>
      </w:pPr>
    </w:p>
    <w:p w14:paraId="50FF68AB" w14:textId="647841E4" w:rsidR="003F2611" w:rsidRDefault="00D336D4" w:rsidP="003F2611">
      <w:pPr>
        <w:spacing w:after="0" w:line="240" w:lineRule="auto"/>
      </w:pPr>
      <w:r>
        <w:t>The following</w:t>
      </w:r>
      <w:r w:rsidR="003F2611">
        <w:t xml:space="preserve"> will </w:t>
      </w:r>
      <w:r w:rsidR="003F2611" w:rsidRPr="00EE165A">
        <w:rPr>
          <w:b/>
          <w:bCs/>
        </w:rPr>
        <w:t>briefly</w:t>
      </w:r>
      <w:r w:rsidR="003F2611">
        <w:t xml:space="preserve"> describe</w:t>
      </w:r>
      <w:r w:rsidR="003633A4">
        <w:t xml:space="preserve"> </w:t>
      </w:r>
      <w:r w:rsidR="00EE165A">
        <w:t xml:space="preserve">the </w:t>
      </w:r>
      <w:r w:rsidR="003633A4">
        <w:t>function parameters and</w:t>
      </w:r>
      <w:r w:rsidR="003F2611">
        <w:t xml:space="preserve"> what each function does. </w:t>
      </w:r>
      <w:r>
        <w:t xml:space="preserve">You are required to implement </w:t>
      </w:r>
      <w:r w:rsidR="006F3415">
        <w:t xml:space="preserve">each of </w:t>
      </w:r>
      <w:proofErr w:type="gramStart"/>
      <w:r w:rsidR="006F3415">
        <w:t>these function</w:t>
      </w:r>
      <w:proofErr w:type="gramEnd"/>
      <w:r w:rsidR="006F3415">
        <w:t xml:space="preserve">, which also are included in the </w:t>
      </w:r>
      <w:proofErr w:type="spellStart"/>
      <w:r w:rsidR="006F3415">
        <w:t>ppmUtil.h</w:t>
      </w:r>
      <w:proofErr w:type="spellEnd"/>
      <w:r w:rsidR="006F3415">
        <w:t xml:space="preserve"> file. </w:t>
      </w:r>
    </w:p>
    <w:p w14:paraId="362B3224" w14:textId="77777777" w:rsidR="00170A93" w:rsidRDefault="00170A93" w:rsidP="003F2611">
      <w:pPr>
        <w:spacing w:after="0" w:line="240" w:lineRule="auto"/>
      </w:pPr>
    </w:p>
    <w:p w14:paraId="4AF32B33" w14:textId="77777777" w:rsidR="00170A93" w:rsidRPr="0005153C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 xml:space="preserve">* </w:t>
      </w:r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read(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*);</w:t>
      </w:r>
    </w:p>
    <w:p w14:paraId="6DCD3138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FILE* - Represents the input image. </w:t>
      </w:r>
    </w:p>
    <w:p w14:paraId="73E62E8C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 – represents the header data of the input image.</w:t>
      </w:r>
    </w:p>
    <w:p w14:paraId="60949EC7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09C241D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Calls </w:t>
      </w:r>
      <w:proofErr w:type="spellStart"/>
      <w:r>
        <w:rPr>
          <w:rFonts w:cstheme="minorHAnsi"/>
          <w:color w:val="000000" w:themeColor="text1"/>
          <w:szCs w:val="24"/>
        </w:rPr>
        <w:t>readHeader</w:t>
      </w:r>
      <w:proofErr w:type="spellEnd"/>
      <w:r>
        <w:rPr>
          <w:rFonts w:cstheme="minorHAnsi"/>
          <w:color w:val="000000" w:themeColor="text1"/>
          <w:szCs w:val="24"/>
        </w:rPr>
        <w:t xml:space="preserve">. </w:t>
      </w:r>
    </w:p>
    <w:p w14:paraId="412254FC" w14:textId="0BD697B9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Calls </w:t>
      </w:r>
      <w:proofErr w:type="spellStart"/>
      <w:r>
        <w:rPr>
          <w:rFonts w:cstheme="minorHAnsi"/>
          <w:color w:val="000000" w:themeColor="text1"/>
          <w:szCs w:val="24"/>
        </w:rPr>
        <w:t>readPixels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14:paraId="5D232954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Returns the </w:t>
      </w:r>
      <w:proofErr w:type="spellStart"/>
      <w:r>
        <w:rPr>
          <w:rFonts w:cstheme="minorHAnsi"/>
          <w:color w:val="000000" w:themeColor="text1"/>
          <w:szCs w:val="24"/>
        </w:rPr>
        <w:t>pixel_t</w:t>
      </w:r>
      <w:proofErr w:type="spellEnd"/>
      <w:r>
        <w:rPr>
          <w:rFonts w:cstheme="minorHAnsi"/>
          <w:color w:val="000000" w:themeColor="text1"/>
          <w:szCs w:val="24"/>
        </w:rPr>
        <w:t xml:space="preserve"> pointer created for </w:t>
      </w:r>
      <w:proofErr w:type="spellStart"/>
      <w:r>
        <w:rPr>
          <w:rFonts w:cstheme="minorHAnsi"/>
          <w:color w:val="000000" w:themeColor="text1"/>
          <w:szCs w:val="24"/>
        </w:rPr>
        <w:t>readPixels</w:t>
      </w:r>
      <w:proofErr w:type="spellEnd"/>
      <w:r>
        <w:rPr>
          <w:rFonts w:cstheme="minorHAnsi"/>
          <w:color w:val="000000" w:themeColor="text1"/>
          <w:szCs w:val="24"/>
        </w:rPr>
        <w:t>.</w:t>
      </w:r>
    </w:p>
    <w:p w14:paraId="383582ED" w14:textId="77777777" w:rsidR="003F2611" w:rsidRDefault="003F2611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FA19B04" w14:textId="77777777" w:rsidR="006F3415" w:rsidRDefault="006F3415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1428880" w14:textId="77777777" w:rsidR="00170A93" w:rsidRPr="0005153C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lastRenderedPageBreak/>
        <w:t xml:space="preserve">void </w:t>
      </w:r>
      <w:proofErr w:type="spellStart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readHeader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*);</w:t>
      </w:r>
    </w:p>
    <w:p w14:paraId="207B7C1B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FILE* - points to the input file. </w:t>
      </w:r>
    </w:p>
    <w:p w14:paraId="3C54D6F9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* - is used to store the information read from the input image. </w:t>
      </w:r>
    </w:p>
    <w:p w14:paraId="19DC9523" w14:textId="683C9D36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This function will read in each of the 4 parts of the header of a ppm image. You should use </w:t>
      </w:r>
      <w:proofErr w:type="spellStart"/>
      <w:r>
        <w:rPr>
          <w:rFonts w:cstheme="minorHAnsi"/>
          <w:color w:val="000000" w:themeColor="text1"/>
          <w:szCs w:val="24"/>
        </w:rPr>
        <w:t>fscanf</w:t>
      </w:r>
      <w:proofErr w:type="spellEnd"/>
      <w:r>
        <w:rPr>
          <w:rFonts w:cstheme="minorHAnsi"/>
          <w:color w:val="000000" w:themeColor="text1"/>
          <w:szCs w:val="24"/>
        </w:rPr>
        <w:t xml:space="preserve"> when reading. Read one part of the header then call the function to check for comments. (We discussed in class the rules for comments in a ppm header.). If you missed th</w:t>
      </w:r>
      <w:r w:rsidR="00845A0F">
        <w:rPr>
          <w:rFonts w:cstheme="minorHAnsi"/>
          <w:color w:val="000000" w:themeColor="text1"/>
          <w:szCs w:val="24"/>
        </w:rPr>
        <w:t>e</w:t>
      </w:r>
      <w:r>
        <w:rPr>
          <w:rFonts w:cstheme="minorHAnsi"/>
          <w:color w:val="000000" w:themeColor="text1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Cs w:val="24"/>
        </w:rPr>
        <w:t>class</w:t>
      </w:r>
      <w:proofErr w:type="gramEnd"/>
      <w:r>
        <w:rPr>
          <w:rFonts w:cstheme="minorHAnsi"/>
          <w:color w:val="000000" w:themeColor="text1"/>
          <w:szCs w:val="24"/>
        </w:rPr>
        <w:t xml:space="preserve"> you should come to my office or ask your TA for help. </w:t>
      </w:r>
    </w:p>
    <w:p w14:paraId="42A08DC8" w14:textId="77777777" w:rsidR="00170A93" w:rsidRPr="003F2611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6EFBE1DB" w14:textId="77777777" w:rsidR="00170A93" w:rsidRPr="0005153C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 xml:space="preserve">* </w:t>
      </w:r>
      <w:proofErr w:type="spellStart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readPixels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);</w:t>
      </w:r>
    </w:p>
    <w:p w14:paraId="501488FE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FILE* - points to the input file.</w:t>
      </w:r>
    </w:p>
    <w:p w14:paraId="3ED84A9F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 – contains the information needed to read in the pixels for the image. </w:t>
      </w:r>
    </w:p>
    <w:p w14:paraId="0AB38125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236E1194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You will need to call the function </w:t>
      </w:r>
      <w:proofErr w:type="spellStart"/>
      <w:r>
        <w:rPr>
          <w:rFonts w:cstheme="minorHAnsi"/>
          <w:color w:val="000000" w:themeColor="text1"/>
          <w:szCs w:val="24"/>
        </w:rPr>
        <w:t>allocatePixMemory</w:t>
      </w:r>
      <w:proofErr w:type="spellEnd"/>
      <w:r>
        <w:rPr>
          <w:rFonts w:cstheme="minorHAnsi"/>
          <w:color w:val="000000" w:themeColor="text1"/>
          <w:szCs w:val="24"/>
        </w:rPr>
        <w:t xml:space="preserve"> to allocate the memory for the pixels.</w:t>
      </w:r>
    </w:p>
    <w:p w14:paraId="50A529E4" w14:textId="27B78A40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You will then use </w:t>
      </w:r>
      <w:proofErr w:type="spellStart"/>
      <w:r w:rsidRPr="00845A0F">
        <w:rPr>
          <w:rFonts w:cstheme="minorHAnsi"/>
          <w:b/>
          <w:bCs/>
          <w:color w:val="000000" w:themeColor="text1"/>
          <w:szCs w:val="24"/>
        </w:rPr>
        <w:t>fread</w:t>
      </w:r>
      <w:proofErr w:type="spellEnd"/>
      <w:r>
        <w:rPr>
          <w:rFonts w:cstheme="minorHAnsi"/>
          <w:color w:val="000000" w:themeColor="text1"/>
          <w:szCs w:val="24"/>
        </w:rPr>
        <w:t xml:space="preserve"> to read the pixels storing them in the allocated memory, then return the </w:t>
      </w:r>
      <w:r w:rsidR="006E18D7">
        <w:rPr>
          <w:rFonts w:cstheme="minorHAnsi"/>
          <w:color w:val="000000" w:themeColor="text1"/>
          <w:szCs w:val="24"/>
        </w:rPr>
        <w:t>pixels</w:t>
      </w:r>
      <w:r>
        <w:rPr>
          <w:rFonts w:cstheme="minorHAnsi"/>
          <w:color w:val="000000" w:themeColor="text1"/>
          <w:szCs w:val="24"/>
        </w:rPr>
        <w:t xml:space="preserve">. </w:t>
      </w:r>
    </w:p>
    <w:p w14:paraId="6B44E279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C64D914" w14:textId="77777777" w:rsidR="00170A93" w:rsidRPr="0005153C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t xml:space="preserve">void </w:t>
      </w:r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write(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 xml:space="preserve">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*);</w:t>
      </w:r>
    </w:p>
    <w:p w14:paraId="63E8A2F0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FILE* - represents the output file. </w:t>
      </w:r>
    </w:p>
    <w:p w14:paraId="6EBFC6BF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</w:t>
      </w:r>
      <w:proofErr w:type="gramStart"/>
      <w:r>
        <w:rPr>
          <w:rFonts w:cstheme="minorHAnsi"/>
          <w:color w:val="000000" w:themeColor="text1"/>
          <w:szCs w:val="24"/>
        </w:rPr>
        <w:t>t</w:t>
      </w:r>
      <w:proofErr w:type="spellEnd"/>
      <w:r>
        <w:rPr>
          <w:rFonts w:cstheme="minorHAnsi"/>
          <w:color w:val="000000" w:themeColor="text1"/>
          <w:szCs w:val="24"/>
        </w:rPr>
        <w:t xml:space="preserve">  -</w:t>
      </w:r>
      <w:proofErr w:type="gramEnd"/>
      <w:r>
        <w:rPr>
          <w:rFonts w:cstheme="minorHAnsi"/>
          <w:color w:val="000000" w:themeColor="text1"/>
          <w:szCs w:val="24"/>
        </w:rPr>
        <w:t xml:space="preserve"> represents the header data of the output image.</w:t>
      </w:r>
    </w:p>
    <w:p w14:paraId="4E388D5D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pixel_t</w:t>
      </w:r>
      <w:proofErr w:type="spellEnd"/>
      <w:r>
        <w:rPr>
          <w:rFonts w:cstheme="minorHAnsi"/>
          <w:color w:val="000000" w:themeColor="text1"/>
          <w:szCs w:val="24"/>
        </w:rPr>
        <w:t xml:space="preserve"> – contains the pixel data to be written.</w:t>
      </w:r>
    </w:p>
    <w:p w14:paraId="6A940BEA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4C99F5C3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Calls </w:t>
      </w:r>
      <w:proofErr w:type="spellStart"/>
      <w:proofErr w:type="gramStart"/>
      <w:r>
        <w:rPr>
          <w:rFonts w:cstheme="minorHAnsi"/>
          <w:color w:val="000000" w:themeColor="text1"/>
          <w:szCs w:val="24"/>
        </w:rPr>
        <w:t>writeHeader</w:t>
      </w:r>
      <w:proofErr w:type="spellEnd"/>
      <w:r>
        <w:rPr>
          <w:rFonts w:cstheme="minorHAnsi"/>
          <w:color w:val="000000" w:themeColor="text1"/>
          <w:szCs w:val="24"/>
        </w:rPr>
        <w:t>;</w:t>
      </w:r>
      <w:proofErr w:type="gramEnd"/>
    </w:p>
    <w:p w14:paraId="497606F1" w14:textId="77777777" w:rsidR="00170A93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Calls </w:t>
      </w:r>
      <w:proofErr w:type="spellStart"/>
      <w:proofErr w:type="gramStart"/>
      <w:r>
        <w:rPr>
          <w:rFonts w:cstheme="minorHAnsi"/>
          <w:color w:val="000000" w:themeColor="text1"/>
          <w:szCs w:val="24"/>
        </w:rPr>
        <w:t>writePixels</w:t>
      </w:r>
      <w:proofErr w:type="spellEnd"/>
      <w:r>
        <w:rPr>
          <w:rFonts w:cstheme="minorHAnsi"/>
          <w:color w:val="000000" w:themeColor="text1"/>
          <w:szCs w:val="24"/>
        </w:rPr>
        <w:t>;</w:t>
      </w:r>
      <w:proofErr w:type="gramEnd"/>
      <w:r>
        <w:rPr>
          <w:rFonts w:cstheme="minorHAnsi"/>
          <w:color w:val="000000" w:themeColor="text1"/>
          <w:szCs w:val="24"/>
        </w:rPr>
        <w:t xml:space="preserve"> </w:t>
      </w:r>
    </w:p>
    <w:p w14:paraId="4FF521DE" w14:textId="77777777" w:rsidR="00170A93" w:rsidRPr="003F2611" w:rsidRDefault="00170A93" w:rsidP="00170A93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E070557" w14:textId="77777777" w:rsidR="003F2611" w:rsidRPr="0005153C" w:rsidRDefault="003F2611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t xml:space="preserve">void </w:t>
      </w:r>
      <w:proofErr w:type="spellStart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writeHeader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);</w:t>
      </w:r>
    </w:p>
    <w:p w14:paraId="374826CB" w14:textId="76FD00CF" w:rsidR="00E56D27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FILE* - points to the output file.</w:t>
      </w:r>
    </w:p>
    <w:p w14:paraId="696A4BB3" w14:textId="222016BC" w:rsidR="00F5640E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 – contains the information needed to write the header for the output image. </w:t>
      </w:r>
    </w:p>
    <w:p w14:paraId="56BAA11A" w14:textId="77777777" w:rsidR="00F5640E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3021EC4" w14:textId="1FAC5E22" w:rsidR="00F5640E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Use </w:t>
      </w:r>
      <w:proofErr w:type="spellStart"/>
      <w:r>
        <w:rPr>
          <w:rFonts w:cstheme="minorHAnsi"/>
          <w:color w:val="000000" w:themeColor="text1"/>
          <w:szCs w:val="24"/>
        </w:rPr>
        <w:t>fprintf</w:t>
      </w:r>
      <w:proofErr w:type="spellEnd"/>
      <w:r>
        <w:rPr>
          <w:rFonts w:cstheme="minorHAnsi"/>
          <w:color w:val="000000" w:themeColor="text1"/>
          <w:szCs w:val="24"/>
        </w:rPr>
        <w:t xml:space="preserve"> to write the header information to the output file. </w:t>
      </w:r>
    </w:p>
    <w:p w14:paraId="42863C18" w14:textId="77777777" w:rsidR="00F5640E" w:rsidRPr="003F2611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0E649E6B" w14:textId="77777777" w:rsidR="003F2611" w:rsidRPr="0005153C" w:rsidRDefault="003F2611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t xml:space="preserve">void </w:t>
      </w:r>
      <w:proofErr w:type="spellStart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writePixels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 xml:space="preserve">FILE*,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 xml:space="preserve">*,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);</w:t>
      </w:r>
    </w:p>
    <w:p w14:paraId="6C00D8CB" w14:textId="615ADF96" w:rsidR="00F5640E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FILE* - points to the output file.</w:t>
      </w:r>
    </w:p>
    <w:p w14:paraId="1E68BDC9" w14:textId="2F92223D" w:rsidR="00F5640E" w:rsidRDefault="00F5640E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pixel_t</w:t>
      </w:r>
      <w:proofErr w:type="spellEnd"/>
      <w:r>
        <w:rPr>
          <w:rFonts w:cstheme="minorHAnsi"/>
          <w:color w:val="000000" w:themeColor="text1"/>
          <w:szCs w:val="24"/>
        </w:rPr>
        <w:t xml:space="preserve">* - </w:t>
      </w:r>
      <w:r w:rsidR="00C0049C">
        <w:rPr>
          <w:rFonts w:cstheme="minorHAnsi"/>
          <w:color w:val="000000" w:themeColor="text1"/>
          <w:szCs w:val="24"/>
        </w:rPr>
        <w:t>contains the pixels read from the input image.</w:t>
      </w:r>
    </w:p>
    <w:p w14:paraId="50164F5D" w14:textId="4DB68564" w:rsidR="00C0049C" w:rsidRDefault="00C0049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 – contains the header information from the input image.</w:t>
      </w:r>
    </w:p>
    <w:p w14:paraId="170E7BCD" w14:textId="77777777" w:rsidR="00C0049C" w:rsidRDefault="00C0049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7FA4444D" w14:textId="2A73F667" w:rsidR="00C0049C" w:rsidRDefault="00C0049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Use </w:t>
      </w:r>
      <w:proofErr w:type="spellStart"/>
      <w:r w:rsidRPr="00845A0F">
        <w:rPr>
          <w:rFonts w:cstheme="minorHAnsi"/>
          <w:b/>
          <w:bCs/>
          <w:color w:val="000000" w:themeColor="text1"/>
          <w:szCs w:val="24"/>
        </w:rPr>
        <w:t>fwrite</w:t>
      </w:r>
      <w:proofErr w:type="spellEnd"/>
      <w:r>
        <w:rPr>
          <w:rFonts w:cstheme="minorHAnsi"/>
          <w:color w:val="000000" w:themeColor="text1"/>
          <w:szCs w:val="24"/>
        </w:rPr>
        <w:t xml:space="preserve"> to write the data from the input image to the output image. </w:t>
      </w:r>
    </w:p>
    <w:p w14:paraId="3250EA68" w14:textId="77777777" w:rsidR="0005153C" w:rsidRPr="003F2611" w:rsidRDefault="0005153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36FB637" w14:textId="77777777" w:rsidR="003F2611" w:rsidRDefault="003F2611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 xml:space="preserve">*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allocatePixMemory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header_t</w:t>
      </w:r>
      <w:proofErr w:type="spellEnd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);</w:t>
      </w:r>
      <w:proofErr w:type="gramEnd"/>
    </w:p>
    <w:p w14:paraId="7D266181" w14:textId="2C93E0F6" w:rsidR="0005153C" w:rsidRDefault="0005153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header_t</w:t>
      </w:r>
      <w:proofErr w:type="spellEnd"/>
      <w:r>
        <w:rPr>
          <w:rFonts w:cstheme="minorHAnsi"/>
          <w:color w:val="000000" w:themeColor="text1"/>
          <w:szCs w:val="24"/>
        </w:rPr>
        <w:t xml:space="preserve"> – contains information about the header.</w:t>
      </w:r>
    </w:p>
    <w:p w14:paraId="287E8CCD" w14:textId="77777777" w:rsidR="0005153C" w:rsidRDefault="0005153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A881052" w14:textId="4CB80091" w:rsidR="0005153C" w:rsidRDefault="0005153C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Allocates the memory for the </w:t>
      </w:r>
      <w:r w:rsidR="00426534">
        <w:rPr>
          <w:rFonts w:cstheme="minorHAnsi"/>
          <w:color w:val="000000" w:themeColor="text1"/>
          <w:szCs w:val="24"/>
        </w:rPr>
        <w:t>pixels of the image and returns the allocated memory.</w:t>
      </w:r>
    </w:p>
    <w:p w14:paraId="2B6E5128" w14:textId="77777777" w:rsidR="00426534" w:rsidRPr="0005153C" w:rsidRDefault="00426534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3FAE2749" w14:textId="77777777" w:rsidR="003F2611" w:rsidRDefault="003F2611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t xml:space="preserve">void 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freeMemory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spellStart"/>
      <w:r w:rsidRPr="0005153C">
        <w:rPr>
          <w:rFonts w:cstheme="minorHAnsi"/>
          <w:b/>
          <w:bCs/>
          <w:color w:val="000000" w:themeColor="text1"/>
          <w:szCs w:val="24"/>
        </w:rPr>
        <w:t>pixel_t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*</w:t>
      </w:r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);</w:t>
      </w:r>
      <w:proofErr w:type="gramEnd"/>
    </w:p>
    <w:p w14:paraId="32E1F390" w14:textId="797A9B6B" w:rsidR="00426534" w:rsidRDefault="00426534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proofErr w:type="spellStart"/>
      <w:r>
        <w:rPr>
          <w:rFonts w:cstheme="minorHAnsi"/>
          <w:color w:val="000000" w:themeColor="text1"/>
          <w:szCs w:val="24"/>
        </w:rPr>
        <w:t>pixel_t</w:t>
      </w:r>
      <w:proofErr w:type="spellEnd"/>
      <w:r>
        <w:rPr>
          <w:rFonts w:cstheme="minorHAnsi"/>
          <w:color w:val="000000" w:themeColor="text1"/>
          <w:szCs w:val="24"/>
        </w:rPr>
        <w:t>* the memory that contains the pixel information.</w:t>
      </w:r>
    </w:p>
    <w:p w14:paraId="4BD32309" w14:textId="77777777" w:rsidR="00426534" w:rsidRDefault="00426534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12408F3" w14:textId="098E0396" w:rsidR="00426534" w:rsidRDefault="00426534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Give the memory back to the OS. </w:t>
      </w:r>
    </w:p>
    <w:p w14:paraId="44701A80" w14:textId="77777777" w:rsidR="00426534" w:rsidRPr="00426534" w:rsidRDefault="00426534" w:rsidP="003F2611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4"/>
        </w:rPr>
      </w:pPr>
    </w:p>
    <w:p w14:paraId="161F1E3A" w14:textId="1725E40E" w:rsidR="003F2611" w:rsidRDefault="003F2611" w:rsidP="003F2611">
      <w:pPr>
        <w:spacing w:after="0" w:line="240" w:lineRule="auto"/>
        <w:rPr>
          <w:rFonts w:cstheme="minorHAnsi"/>
          <w:b/>
          <w:bCs/>
          <w:color w:val="000000" w:themeColor="text1"/>
          <w:szCs w:val="24"/>
        </w:rPr>
      </w:pPr>
      <w:r w:rsidRPr="0005153C">
        <w:rPr>
          <w:rFonts w:cstheme="minorHAnsi"/>
          <w:b/>
          <w:bCs/>
          <w:color w:val="000000" w:themeColor="text1"/>
          <w:szCs w:val="24"/>
        </w:rPr>
        <w:t xml:space="preserve">void </w:t>
      </w:r>
      <w:proofErr w:type="spellStart"/>
      <w:proofErr w:type="gramStart"/>
      <w:r w:rsidRPr="0005153C">
        <w:rPr>
          <w:rFonts w:cstheme="minorHAnsi"/>
          <w:b/>
          <w:bCs/>
          <w:color w:val="000000" w:themeColor="text1"/>
          <w:szCs w:val="24"/>
        </w:rPr>
        <w:t>ckComment</w:t>
      </w:r>
      <w:proofErr w:type="spellEnd"/>
      <w:r w:rsidRPr="0005153C">
        <w:rPr>
          <w:rFonts w:cstheme="minorHAnsi"/>
          <w:b/>
          <w:bCs/>
          <w:color w:val="000000" w:themeColor="text1"/>
          <w:szCs w:val="24"/>
        </w:rPr>
        <w:t>(</w:t>
      </w:r>
      <w:proofErr w:type="gramEnd"/>
      <w:r w:rsidRPr="0005153C">
        <w:rPr>
          <w:rFonts w:cstheme="minorHAnsi"/>
          <w:b/>
          <w:bCs/>
          <w:color w:val="000000" w:themeColor="text1"/>
          <w:szCs w:val="24"/>
        </w:rPr>
        <w:t>FILE*);</w:t>
      </w:r>
    </w:p>
    <w:p w14:paraId="1B96539E" w14:textId="6B369EE7" w:rsidR="00426534" w:rsidRDefault="00426534" w:rsidP="003F2611">
      <w:pPr>
        <w:spacing w:after="0" w:line="240" w:lineRule="auto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 xml:space="preserve">FILE* - points to the input file. </w:t>
      </w:r>
    </w:p>
    <w:p w14:paraId="6B91582D" w14:textId="11698C53" w:rsidR="00426534" w:rsidRPr="00426534" w:rsidRDefault="00426534" w:rsidP="003F2611">
      <w:pPr>
        <w:spacing w:after="0" w:line="240" w:lineRule="auto"/>
      </w:pPr>
      <w:r>
        <w:rPr>
          <w:rFonts w:cstheme="minorHAnsi"/>
          <w:color w:val="000000" w:themeColor="text1"/>
          <w:szCs w:val="24"/>
        </w:rPr>
        <w:t xml:space="preserve">Checks for and ignores the comments in the ppm header. </w:t>
      </w:r>
    </w:p>
    <w:p w14:paraId="60B6F0A9" w14:textId="2E758C11" w:rsidR="00170A93" w:rsidRDefault="00F24643" w:rsidP="003F2611">
      <w:pPr>
        <w:spacing w:after="0" w:line="240" w:lineRule="auto"/>
      </w:pPr>
      <w:r>
        <w:lastRenderedPageBreak/>
        <w:t>Other Requirements:</w:t>
      </w:r>
    </w:p>
    <w:p w14:paraId="6D5F7CEB" w14:textId="77777777" w:rsidR="00F24643" w:rsidRDefault="00F24643" w:rsidP="003F2611">
      <w:pPr>
        <w:spacing w:after="0" w:line="240" w:lineRule="auto"/>
      </w:pPr>
    </w:p>
    <w:p w14:paraId="04F0C030" w14:textId="00D69D74" w:rsidR="00F24643" w:rsidRDefault="00F24643" w:rsidP="00F2464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Add header guards to </w:t>
      </w:r>
      <w:proofErr w:type="spellStart"/>
      <w:r>
        <w:t>ppm</w:t>
      </w:r>
      <w:r w:rsidR="00F64957">
        <w:t>Util.h</w:t>
      </w:r>
      <w:proofErr w:type="spellEnd"/>
    </w:p>
    <w:p w14:paraId="281C1646" w14:textId="30325683" w:rsidR="00F64957" w:rsidRDefault="00F64957" w:rsidP="00F2464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Add comments to </w:t>
      </w:r>
      <w:proofErr w:type="spellStart"/>
      <w:r>
        <w:t>ppmUtil.h</w:t>
      </w:r>
      <w:proofErr w:type="spellEnd"/>
      <w:r>
        <w:t xml:space="preserve"> – Example given </w:t>
      </w:r>
      <w:proofErr w:type="gramStart"/>
      <w:r>
        <w:t>below</w:t>
      </w:r>
      <w:proofErr w:type="gramEnd"/>
    </w:p>
    <w:p w14:paraId="0C466A6A" w14:textId="7CEDB141" w:rsidR="00F64957" w:rsidRDefault="00F64957" w:rsidP="00F6495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Create a </w:t>
      </w:r>
      <w:proofErr w:type="spellStart"/>
      <w:proofErr w:type="gramStart"/>
      <w:r>
        <w:t>makefile</w:t>
      </w:r>
      <w:proofErr w:type="spellEnd"/>
      <w:proofErr w:type="gramEnd"/>
    </w:p>
    <w:p w14:paraId="73E9F99E" w14:textId="574E15E5" w:rsidR="00F64957" w:rsidRDefault="00F64957" w:rsidP="00F6495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No lines of code/comments should be longer than 80 </w:t>
      </w:r>
      <w:proofErr w:type="spellStart"/>
      <w:proofErr w:type="gramStart"/>
      <w:r>
        <w:t>characers</w:t>
      </w:r>
      <w:proofErr w:type="spellEnd"/>
      <w:proofErr w:type="gramEnd"/>
    </w:p>
    <w:p w14:paraId="58BB3C91" w14:textId="4F31783C" w:rsidR="00F64957" w:rsidRDefault="00F64957" w:rsidP="00F6495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Code </w:t>
      </w:r>
      <w:r w:rsidR="00690883">
        <w:t>should be</w:t>
      </w:r>
      <w:r>
        <w:t xml:space="preserve"> neat and easily readable.</w:t>
      </w:r>
    </w:p>
    <w:p w14:paraId="750037B4" w14:textId="77777777" w:rsidR="00F64957" w:rsidRDefault="00F64957" w:rsidP="00B45EE3">
      <w:pPr>
        <w:spacing w:after="5" w:line="250" w:lineRule="auto"/>
        <w:ind w:right="26"/>
        <w:rPr>
          <w:rFonts w:cstheme="minorHAnsi"/>
          <w:b/>
          <w:bCs/>
        </w:rPr>
      </w:pPr>
    </w:p>
    <w:p w14:paraId="5B2CFAD9" w14:textId="77777777" w:rsidR="00D37A3F" w:rsidRDefault="00D37A3F" w:rsidP="00D37A3F">
      <w:pPr>
        <w:spacing w:after="0" w:line="240" w:lineRule="auto"/>
      </w:pPr>
      <w:r>
        <w:t>Here are some guidelines for documenting the code in your assignment.</w:t>
      </w:r>
    </w:p>
    <w:p w14:paraId="67A04BDE" w14:textId="2926E0E1" w:rsidR="00D37A3F" w:rsidRDefault="00D37A3F" w:rsidP="00D37A3F">
      <w:pPr>
        <w:spacing w:after="0" w:line="240" w:lineRule="auto"/>
      </w:pPr>
      <w:r>
        <w:t>Before each function</w:t>
      </w:r>
      <w:r>
        <w:t xml:space="preserve"> in the .h file,</w:t>
      </w:r>
      <w:r>
        <w:t xml:space="preserve"> you should have a detailed description of what the overall function does. To borrow from another student’s code, here is an example of overall function description. Your description should be more than just a word or two. </w:t>
      </w:r>
    </w:p>
    <w:p w14:paraId="0B8B7937" w14:textId="77777777" w:rsidR="00D37A3F" w:rsidRDefault="00D37A3F" w:rsidP="00D37A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9331C" wp14:editId="011A775E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966335" cy="1143000"/>
                <wp:effectExtent l="0" t="0" r="12065" b="0"/>
                <wp:wrapSquare wrapText="bothSides"/>
                <wp:docPr id="2059296795" name="Text Box 2059296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D13F03" w14:textId="77777777" w:rsidR="00D37A3F" w:rsidRPr="00C279CD" w:rsidRDefault="00D37A3F" w:rsidP="00E35CF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/* Parameters: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img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pointer array holding the image data for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             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each of the input files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Return: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output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struct</w:t>
                            </w:r>
                            <w:proofErr w:type="gram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containing output image data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 xml:space="preserve"> * This function averages every pixels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rbg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values from each of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input images and puts those averages into a single output image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…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9331C" id="Text Box 2059296795" o:spid="_x0000_s1027" type="#_x0000_t202" style="position:absolute;margin-left:0;margin-top:14.55pt;width:391.0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" fillcolor="#aeaaaa [2414]" stroked="f">
                <v:textbox style="mso-fit-shape-to-text:t">
                  <w:txbxContent>
                    <w:p w14:paraId="32D13F03" w14:textId="77777777" w:rsidR="00D37A3F" w:rsidRPr="00C279CD" w:rsidRDefault="00D37A3F" w:rsidP="00E35CF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/* Parameters: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img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pointer array holding the image data for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              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each of the input files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Return: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output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struct</w:t>
                      </w:r>
                      <w:proofErr w:type="gram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containing output image data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 xml:space="preserve"> * This function averages every pixels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rbg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values from each of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br/>
                        <w:t> * 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input images and puts those averages into a single output image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…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5E63C" w14:textId="77777777" w:rsidR="00D37A3F" w:rsidRDefault="00D37A3F" w:rsidP="00D37A3F">
      <w:pPr>
        <w:spacing w:after="0" w:line="240" w:lineRule="auto"/>
      </w:pPr>
    </w:p>
    <w:p w14:paraId="5D4E4890" w14:textId="77777777" w:rsidR="00D37A3F" w:rsidRDefault="00D37A3F" w:rsidP="00D37A3F">
      <w:pPr>
        <w:spacing w:after="0" w:line="240" w:lineRule="auto"/>
      </w:pPr>
    </w:p>
    <w:p w14:paraId="1F42A212" w14:textId="77777777" w:rsidR="00D37A3F" w:rsidRDefault="00D37A3F" w:rsidP="00D37A3F">
      <w:pPr>
        <w:spacing w:after="0" w:line="240" w:lineRule="auto"/>
      </w:pPr>
    </w:p>
    <w:p w14:paraId="5A503EBD" w14:textId="77777777" w:rsidR="00D37A3F" w:rsidRDefault="00D37A3F" w:rsidP="00D37A3F">
      <w:pPr>
        <w:spacing w:after="0" w:line="240" w:lineRule="auto"/>
      </w:pPr>
    </w:p>
    <w:p w14:paraId="06FC483C" w14:textId="77777777" w:rsidR="00D37A3F" w:rsidRDefault="00D37A3F" w:rsidP="00D37A3F">
      <w:pPr>
        <w:spacing w:after="0" w:line="240" w:lineRule="auto"/>
      </w:pPr>
    </w:p>
    <w:p w14:paraId="20A0D78F" w14:textId="77777777" w:rsidR="00D37A3F" w:rsidRDefault="00D37A3F" w:rsidP="00D37A3F">
      <w:pPr>
        <w:spacing w:after="0" w:line="240" w:lineRule="auto"/>
      </w:pPr>
    </w:p>
    <w:p w14:paraId="0B41426F" w14:textId="77777777" w:rsidR="00D37A3F" w:rsidRDefault="00D37A3F" w:rsidP="00D37A3F">
      <w:pPr>
        <w:spacing w:after="0" w:line="240" w:lineRule="auto"/>
      </w:pPr>
    </w:p>
    <w:p w14:paraId="176BE0B2" w14:textId="593617F0" w:rsidR="00D37A3F" w:rsidRDefault="00D37A3F" w:rsidP="00D37A3F">
      <w:pPr>
        <w:spacing w:after="0" w:line="240" w:lineRule="auto"/>
      </w:pPr>
      <w:r>
        <w:t xml:space="preserve">Also, if you include comments in the body of the function (and you should) they should be placed above the line of code not beside the code. </w:t>
      </w:r>
    </w:p>
    <w:p w14:paraId="7AD1E254" w14:textId="243028D8" w:rsidR="00D37A3F" w:rsidRDefault="00D37A3F" w:rsidP="00D37A3F">
      <w:pPr>
        <w:spacing w:after="0" w:line="240" w:lineRule="auto"/>
      </w:pPr>
      <w:r>
        <w:t>Example:</w:t>
      </w:r>
    </w:p>
    <w:p w14:paraId="60E4B938" w14:textId="48B33725" w:rsidR="00D37A3F" w:rsidRDefault="00E35CF8" w:rsidP="00D37A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5E361" wp14:editId="6F3B93BF">
                <wp:simplePos x="0" y="0"/>
                <wp:positionH relativeFrom="column">
                  <wp:posOffset>394335</wp:posOffset>
                </wp:positionH>
                <wp:positionV relativeFrom="paragraph">
                  <wp:posOffset>42545</wp:posOffset>
                </wp:positionV>
                <wp:extent cx="1416050" cy="1362710"/>
                <wp:effectExtent l="0" t="0" r="635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362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05EE6A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ab/>
                              <w:t>Good</w:t>
                            </w:r>
                          </w:p>
                          <w:p w14:paraId="18984D79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 xml:space="preserve">//This is a comment </w:t>
                            </w:r>
                          </w:p>
                          <w:p w14:paraId="25E0E331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>if(something)</w:t>
                            </w:r>
                          </w:p>
                          <w:p w14:paraId="3F78862C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DC028BE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 xml:space="preserve">       do </w:t>
                            </w:r>
                            <w:proofErr w:type="gramStart"/>
                            <w:r>
                              <w:t>something;</w:t>
                            </w:r>
                            <w:proofErr w:type="gramEnd"/>
                          </w:p>
                          <w:p w14:paraId="1FE7C3F0" w14:textId="77777777" w:rsidR="00D37A3F" w:rsidRPr="00EB743B" w:rsidRDefault="00D37A3F" w:rsidP="00E35CF8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E361" id="Text Box 5" o:spid="_x0000_s1028" type="#_x0000_t202" style="position:absolute;margin-left:31.05pt;margin-top:3.35pt;width:111.5pt;height:10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" fillcolor="#aeaaaa [2414]" stroked="f">
                <v:textbox>
                  <w:txbxContent>
                    <w:p w14:paraId="6205EE6A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ab/>
                        <w:t>Good</w:t>
                      </w:r>
                    </w:p>
                    <w:p w14:paraId="18984D79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 xml:space="preserve">//This is a comment </w:t>
                      </w:r>
                    </w:p>
                    <w:p w14:paraId="25E0E331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>if(something)</w:t>
                      </w:r>
                    </w:p>
                    <w:p w14:paraId="3F78862C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DC028BE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 xml:space="preserve">       do </w:t>
                      </w:r>
                      <w:proofErr w:type="gramStart"/>
                      <w:r>
                        <w:t>something;</w:t>
                      </w:r>
                      <w:proofErr w:type="gramEnd"/>
                    </w:p>
                    <w:p w14:paraId="1FE7C3F0" w14:textId="77777777" w:rsidR="00D37A3F" w:rsidRPr="00EB743B" w:rsidRDefault="00D37A3F" w:rsidP="00E35CF8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A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1FB7B" wp14:editId="00B94BE2">
                <wp:simplePos x="0" y="0"/>
                <wp:positionH relativeFrom="column">
                  <wp:posOffset>2906395</wp:posOffset>
                </wp:positionH>
                <wp:positionV relativeFrom="paragraph">
                  <wp:posOffset>43180</wp:posOffset>
                </wp:positionV>
                <wp:extent cx="2402205" cy="1021715"/>
                <wp:effectExtent l="0" t="0" r="1079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021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BE67C3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Bad</w:t>
                            </w:r>
                          </w:p>
                          <w:p w14:paraId="629F7882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>if(something)</w:t>
                            </w:r>
                            <w:r w:rsidRPr="000F41A0">
                              <w:t xml:space="preserve"> </w:t>
                            </w:r>
                            <w:r>
                              <w:t xml:space="preserve">//This is a comment </w:t>
                            </w:r>
                          </w:p>
                          <w:p w14:paraId="1ADEF6CF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76AF2608" w14:textId="77777777" w:rsidR="00D37A3F" w:rsidRDefault="00D37A3F" w:rsidP="00E35CF8">
                            <w:pPr>
                              <w:spacing w:after="0" w:line="240" w:lineRule="auto"/>
                            </w:pPr>
                            <w:r>
                              <w:t xml:space="preserve">       do </w:t>
                            </w:r>
                            <w:proofErr w:type="gramStart"/>
                            <w:r>
                              <w:t>something;</w:t>
                            </w:r>
                            <w:proofErr w:type="gramEnd"/>
                          </w:p>
                          <w:p w14:paraId="38530202" w14:textId="77777777" w:rsidR="00D37A3F" w:rsidRPr="00EB743B" w:rsidRDefault="00D37A3F" w:rsidP="00E35CF8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1FB7B" id="_x0000_s1029" type="#_x0000_t202" style="position:absolute;margin-left:228.85pt;margin-top:3.4pt;width:189.15pt;height:8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" fillcolor="#aeaaaa [2414]" stroked="f">
                <v:textbox style="mso-fit-shape-to-text:t">
                  <w:txbxContent>
                    <w:p w14:paraId="4BBE67C3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Bad</w:t>
                      </w:r>
                    </w:p>
                    <w:p w14:paraId="629F7882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>if(something)</w:t>
                      </w:r>
                      <w:r w:rsidRPr="000F41A0">
                        <w:t xml:space="preserve"> </w:t>
                      </w:r>
                      <w:r>
                        <w:t xml:space="preserve">//This is a comment </w:t>
                      </w:r>
                    </w:p>
                    <w:p w14:paraId="1ADEF6CF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76AF2608" w14:textId="77777777" w:rsidR="00D37A3F" w:rsidRDefault="00D37A3F" w:rsidP="00E35CF8">
                      <w:pPr>
                        <w:spacing w:after="0" w:line="240" w:lineRule="auto"/>
                      </w:pPr>
                      <w:r>
                        <w:t xml:space="preserve">       do </w:t>
                      </w:r>
                      <w:proofErr w:type="gramStart"/>
                      <w:r>
                        <w:t>something;</w:t>
                      </w:r>
                      <w:proofErr w:type="gramEnd"/>
                    </w:p>
                    <w:p w14:paraId="38530202" w14:textId="77777777" w:rsidR="00D37A3F" w:rsidRPr="00EB743B" w:rsidRDefault="00D37A3F" w:rsidP="00E35CF8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295F3" w14:textId="77777777" w:rsidR="00D37A3F" w:rsidRDefault="00D37A3F" w:rsidP="00D37A3F">
      <w:pPr>
        <w:spacing w:after="0" w:line="240" w:lineRule="auto"/>
      </w:pPr>
    </w:p>
    <w:p w14:paraId="155F67BE" w14:textId="77777777" w:rsidR="00D37A3F" w:rsidRDefault="00D37A3F" w:rsidP="00D37A3F">
      <w:pPr>
        <w:spacing w:after="0" w:line="240" w:lineRule="auto"/>
      </w:pPr>
    </w:p>
    <w:p w14:paraId="081B9D0C" w14:textId="77777777" w:rsidR="00D37A3F" w:rsidRDefault="00D37A3F" w:rsidP="00D37A3F">
      <w:pPr>
        <w:spacing w:after="0" w:line="240" w:lineRule="auto"/>
      </w:pPr>
    </w:p>
    <w:p w14:paraId="2664919B" w14:textId="77777777" w:rsidR="00D37A3F" w:rsidRDefault="00D37A3F" w:rsidP="00D37A3F">
      <w:pPr>
        <w:spacing w:after="0" w:line="240" w:lineRule="auto"/>
      </w:pPr>
    </w:p>
    <w:p w14:paraId="7B329C48" w14:textId="77777777" w:rsidR="00D37A3F" w:rsidRDefault="00D37A3F" w:rsidP="00D37A3F">
      <w:pPr>
        <w:spacing w:after="0" w:line="240" w:lineRule="auto"/>
      </w:pPr>
    </w:p>
    <w:p w14:paraId="5FA2601A" w14:textId="77777777" w:rsidR="00D37A3F" w:rsidRDefault="00D37A3F" w:rsidP="00D37A3F">
      <w:pPr>
        <w:spacing w:after="0" w:line="240" w:lineRule="auto"/>
        <w:rPr>
          <w:b/>
          <w:bCs/>
        </w:rPr>
      </w:pPr>
    </w:p>
    <w:p w14:paraId="734DBFA7" w14:textId="77777777" w:rsidR="00D37A3F" w:rsidRDefault="00D37A3F" w:rsidP="00D37A3F">
      <w:pPr>
        <w:spacing w:after="0" w:line="240" w:lineRule="auto"/>
        <w:rPr>
          <w:b/>
          <w:bCs/>
        </w:rPr>
      </w:pPr>
    </w:p>
    <w:p w14:paraId="11F7F6AE" w14:textId="77777777" w:rsidR="00D37A3F" w:rsidRDefault="00D37A3F" w:rsidP="00B45EE3">
      <w:pPr>
        <w:spacing w:after="5" w:line="250" w:lineRule="auto"/>
        <w:ind w:right="26"/>
        <w:rPr>
          <w:rFonts w:cstheme="minorHAnsi"/>
          <w:b/>
          <w:bCs/>
        </w:rPr>
      </w:pPr>
    </w:p>
    <w:p w14:paraId="47A18DCF" w14:textId="2E05F8A3" w:rsidR="003A0E11" w:rsidRDefault="00EB0C22" w:rsidP="00B45EE3">
      <w:pPr>
        <w:spacing w:after="5" w:line="250" w:lineRule="auto"/>
        <w:ind w:right="26"/>
        <w:rPr>
          <w:rFonts w:cstheme="minorHAnsi"/>
          <w:b/>
          <w:bCs/>
        </w:rPr>
      </w:pPr>
      <w:r>
        <w:rPr>
          <w:rFonts w:cstheme="minorHAnsi"/>
          <w:b/>
          <w:bCs/>
        </w:rPr>
        <w:t>Submission Information:</w:t>
      </w:r>
    </w:p>
    <w:p w14:paraId="0CB002DE" w14:textId="77777777" w:rsidR="005C0980" w:rsidRDefault="005C0980" w:rsidP="00B45EE3">
      <w:pPr>
        <w:spacing w:after="5" w:line="250" w:lineRule="auto"/>
        <w:ind w:right="26"/>
        <w:rPr>
          <w:rFonts w:cstheme="minorHAnsi"/>
        </w:rPr>
      </w:pPr>
      <w:r>
        <w:rPr>
          <w:rFonts w:cstheme="minorHAnsi"/>
        </w:rPr>
        <w:t xml:space="preserve">You will submit the following files: </w:t>
      </w:r>
    </w:p>
    <w:p w14:paraId="35AD2B5D" w14:textId="32570886" w:rsidR="005C0980" w:rsidRDefault="005C0980" w:rsidP="00B45EE3">
      <w:pPr>
        <w:spacing w:after="5" w:line="250" w:lineRule="auto"/>
        <w:ind w:right="26"/>
        <w:rPr>
          <w:rFonts w:cstheme="minorHAnsi"/>
        </w:rPr>
      </w:pPr>
      <w:proofErr w:type="spellStart"/>
      <w:r>
        <w:rPr>
          <w:rFonts w:cstheme="minorHAnsi"/>
        </w:rPr>
        <w:t>ppmDriver.c</w:t>
      </w:r>
      <w:proofErr w:type="spellEnd"/>
    </w:p>
    <w:p w14:paraId="166F5799" w14:textId="43E0F214" w:rsidR="005C0980" w:rsidRDefault="005C0980" w:rsidP="00B45EE3">
      <w:pPr>
        <w:spacing w:after="5" w:line="250" w:lineRule="auto"/>
        <w:ind w:right="26"/>
        <w:rPr>
          <w:rFonts w:cstheme="minorHAnsi"/>
        </w:rPr>
      </w:pPr>
      <w:proofErr w:type="spellStart"/>
      <w:r>
        <w:rPr>
          <w:rFonts w:cstheme="minorHAnsi"/>
        </w:rPr>
        <w:t>ppmUtil.c</w:t>
      </w:r>
      <w:proofErr w:type="spellEnd"/>
    </w:p>
    <w:p w14:paraId="35AFBBB9" w14:textId="595D7991" w:rsidR="005C0980" w:rsidRDefault="005C0980" w:rsidP="00B45EE3">
      <w:pPr>
        <w:spacing w:after="5" w:line="250" w:lineRule="auto"/>
        <w:ind w:right="26"/>
        <w:rPr>
          <w:rFonts w:cstheme="minorHAnsi"/>
        </w:rPr>
      </w:pPr>
      <w:proofErr w:type="spellStart"/>
      <w:r>
        <w:rPr>
          <w:rFonts w:cstheme="minorHAnsi"/>
        </w:rPr>
        <w:t>ppmUtil.h</w:t>
      </w:r>
      <w:proofErr w:type="spellEnd"/>
    </w:p>
    <w:p w14:paraId="0CF9B7C6" w14:textId="0FA39BFE" w:rsidR="005C0980" w:rsidRDefault="005C0980" w:rsidP="00B45EE3">
      <w:pPr>
        <w:spacing w:after="5" w:line="250" w:lineRule="auto"/>
        <w:ind w:right="26"/>
        <w:rPr>
          <w:rFonts w:cstheme="minorHAnsi"/>
        </w:rPr>
      </w:pPr>
      <w:proofErr w:type="spellStart"/>
      <w:r>
        <w:rPr>
          <w:rFonts w:cstheme="minorHAnsi"/>
        </w:rPr>
        <w:t>makefile</w:t>
      </w:r>
      <w:proofErr w:type="spellEnd"/>
    </w:p>
    <w:p w14:paraId="3E27C220" w14:textId="77777777" w:rsidR="005C0980" w:rsidRDefault="005C0980" w:rsidP="00B45EE3">
      <w:pPr>
        <w:spacing w:after="5" w:line="250" w:lineRule="auto"/>
        <w:ind w:right="26"/>
        <w:rPr>
          <w:rFonts w:cstheme="minorHAnsi"/>
        </w:rPr>
      </w:pPr>
    </w:p>
    <w:p w14:paraId="55B376E7" w14:textId="6F401E94" w:rsidR="00EB0C22" w:rsidRPr="00016296" w:rsidRDefault="00B92A50" w:rsidP="00B45EE3">
      <w:pPr>
        <w:spacing w:after="5" w:line="250" w:lineRule="auto"/>
        <w:ind w:right="26"/>
        <w:rPr>
          <w:rFonts w:cstheme="minorHAnsi"/>
        </w:rPr>
      </w:pPr>
      <w:r>
        <w:rPr>
          <w:rFonts w:cstheme="minorHAnsi"/>
        </w:rPr>
        <w:t xml:space="preserve">The files will be submitted to </w:t>
      </w:r>
      <w:proofErr w:type="spellStart"/>
      <w:r>
        <w:rPr>
          <w:rFonts w:cstheme="minorHAnsi"/>
        </w:rPr>
        <w:t>handin</w:t>
      </w:r>
      <w:proofErr w:type="spellEnd"/>
      <w:r>
        <w:rPr>
          <w:rFonts w:cstheme="minorHAnsi"/>
        </w:rPr>
        <w:t>. You are required to tar your files</w:t>
      </w:r>
      <w:r w:rsidR="00016296">
        <w:rPr>
          <w:rFonts w:cstheme="minorHAnsi"/>
        </w:rPr>
        <w:t xml:space="preserve"> and submit the tarred file. </w:t>
      </w:r>
      <w:r w:rsidR="00395128">
        <w:rPr>
          <w:rFonts w:cstheme="minorHAnsi"/>
        </w:rPr>
        <w:t>The tarred file should be called &lt;</w:t>
      </w:r>
      <w:proofErr w:type="spellStart"/>
      <w:r w:rsidR="00395128">
        <w:rPr>
          <w:rFonts w:cstheme="minorHAnsi"/>
        </w:rPr>
        <w:t>yourUsername</w:t>
      </w:r>
      <w:proofErr w:type="spellEnd"/>
      <w:r w:rsidR="00395128">
        <w:rPr>
          <w:rFonts w:cstheme="minorHAnsi"/>
        </w:rPr>
        <w:t xml:space="preserve">&gt;_Lab5.tar.gz. </w:t>
      </w:r>
      <w:r w:rsidR="00016296">
        <w:rPr>
          <w:rFonts w:cstheme="minorHAnsi"/>
        </w:rPr>
        <w:t xml:space="preserve">If you create a folder to store your files, </w:t>
      </w:r>
      <w:r w:rsidR="00016296">
        <w:rPr>
          <w:rFonts w:cstheme="minorHAnsi"/>
          <w:b/>
          <w:bCs/>
        </w:rPr>
        <w:t>DO NOT</w:t>
      </w:r>
      <w:r w:rsidR="00016296">
        <w:rPr>
          <w:rFonts w:cstheme="minorHAnsi"/>
        </w:rPr>
        <w:t xml:space="preserve"> tar the folder. </w:t>
      </w:r>
      <w:r w:rsidR="005C0980">
        <w:rPr>
          <w:rFonts w:cstheme="minorHAnsi"/>
        </w:rPr>
        <w:t xml:space="preserve">Use the </w:t>
      </w:r>
      <w:proofErr w:type="spellStart"/>
      <w:r w:rsidR="005C0980">
        <w:rPr>
          <w:rFonts w:cstheme="minorHAnsi"/>
        </w:rPr>
        <w:t>linux</w:t>
      </w:r>
      <w:proofErr w:type="spellEnd"/>
      <w:r w:rsidR="005C0980">
        <w:rPr>
          <w:rFonts w:cstheme="minorHAnsi"/>
        </w:rPr>
        <w:t xml:space="preserve"> command cd (c</w:t>
      </w:r>
      <w:r w:rsidR="00016296">
        <w:rPr>
          <w:rFonts w:cstheme="minorHAnsi"/>
        </w:rPr>
        <w:t>hange directory</w:t>
      </w:r>
      <w:r w:rsidR="005C0980">
        <w:rPr>
          <w:rFonts w:cstheme="minorHAnsi"/>
        </w:rPr>
        <w:t>)</w:t>
      </w:r>
      <w:r w:rsidR="00016296">
        <w:rPr>
          <w:rFonts w:cstheme="minorHAnsi"/>
        </w:rPr>
        <w:t xml:space="preserve"> to your folder then tar your files. You are also required to create a </w:t>
      </w:r>
      <w:proofErr w:type="spellStart"/>
      <w:r w:rsidR="00016296">
        <w:rPr>
          <w:rFonts w:cstheme="minorHAnsi"/>
        </w:rPr>
        <w:t>makefile</w:t>
      </w:r>
      <w:proofErr w:type="spellEnd"/>
      <w:r w:rsidR="00016296">
        <w:rPr>
          <w:rFonts w:cstheme="minorHAnsi"/>
        </w:rPr>
        <w:t xml:space="preserve"> that will compile your </w:t>
      </w:r>
      <w:r w:rsidR="00EE165A">
        <w:rPr>
          <w:rFonts w:cstheme="minorHAnsi"/>
        </w:rPr>
        <w:t>program</w:t>
      </w:r>
      <w:r w:rsidR="00016296">
        <w:rPr>
          <w:rFonts w:cstheme="minorHAnsi"/>
        </w:rPr>
        <w:t xml:space="preserve">. Your </w:t>
      </w:r>
      <w:proofErr w:type="spellStart"/>
      <w:r w:rsidR="00016296">
        <w:rPr>
          <w:rFonts w:cstheme="minorHAnsi"/>
        </w:rPr>
        <w:t>makefile</w:t>
      </w:r>
      <w:proofErr w:type="spellEnd"/>
      <w:r w:rsidR="00016296">
        <w:rPr>
          <w:rFonts w:cstheme="minorHAnsi"/>
        </w:rPr>
        <w:t xml:space="preserve"> should have a make run. The files </w:t>
      </w:r>
      <w:r w:rsidR="005C0980">
        <w:rPr>
          <w:rFonts w:cstheme="minorHAnsi"/>
        </w:rPr>
        <w:t xml:space="preserve">you are going to compile include </w:t>
      </w:r>
      <w:proofErr w:type="spellStart"/>
      <w:r w:rsidR="005C0980">
        <w:rPr>
          <w:rFonts w:cstheme="minorHAnsi"/>
        </w:rPr>
        <w:t>ppmDriver.c</w:t>
      </w:r>
      <w:proofErr w:type="spellEnd"/>
      <w:r w:rsidR="005C0980">
        <w:rPr>
          <w:rFonts w:cstheme="minorHAnsi"/>
        </w:rPr>
        <w:t xml:space="preserve"> and </w:t>
      </w:r>
      <w:proofErr w:type="spellStart"/>
      <w:r w:rsidR="005C0980">
        <w:rPr>
          <w:rFonts w:cstheme="minorHAnsi"/>
        </w:rPr>
        <w:t>ppmUtil.c</w:t>
      </w:r>
      <w:proofErr w:type="spellEnd"/>
      <w:r w:rsidR="00EE165A">
        <w:rPr>
          <w:rFonts w:cstheme="minorHAnsi"/>
        </w:rPr>
        <w:t>. Y</w:t>
      </w:r>
      <w:r w:rsidR="00016296">
        <w:rPr>
          <w:rFonts w:cstheme="minorHAnsi"/>
        </w:rPr>
        <w:t xml:space="preserve">our make run </w:t>
      </w:r>
      <w:r w:rsidR="005C0980">
        <w:rPr>
          <w:rFonts w:cstheme="minorHAnsi"/>
        </w:rPr>
        <w:t xml:space="preserve">you </w:t>
      </w:r>
      <w:r w:rsidR="00016296">
        <w:rPr>
          <w:rFonts w:cstheme="minorHAnsi"/>
        </w:rPr>
        <w:t>wi</w:t>
      </w:r>
      <w:r w:rsidR="005C0980">
        <w:rPr>
          <w:rFonts w:cstheme="minorHAnsi"/>
        </w:rPr>
        <w:t>ll use</w:t>
      </w:r>
      <w:r w:rsidR="00016296">
        <w:rPr>
          <w:rFonts w:cstheme="minorHAnsi"/>
        </w:rPr>
        <w:t xml:space="preserve"> </w:t>
      </w:r>
      <w:proofErr w:type="spellStart"/>
      <w:r w:rsidR="00016296">
        <w:rPr>
          <w:rFonts w:cstheme="minorHAnsi"/>
        </w:rPr>
        <w:t>input.ppm</w:t>
      </w:r>
      <w:proofErr w:type="spellEnd"/>
      <w:r w:rsidR="00016296">
        <w:rPr>
          <w:rFonts w:cstheme="minorHAnsi"/>
        </w:rPr>
        <w:t xml:space="preserve"> and </w:t>
      </w:r>
      <w:proofErr w:type="spellStart"/>
      <w:r w:rsidR="00016296">
        <w:rPr>
          <w:rFonts w:cstheme="minorHAnsi"/>
        </w:rPr>
        <w:t>output.ppm</w:t>
      </w:r>
      <w:proofErr w:type="spellEnd"/>
      <w:r w:rsidR="005C0980">
        <w:rPr>
          <w:rFonts w:cstheme="minorHAnsi"/>
        </w:rPr>
        <w:t xml:space="preserve"> </w:t>
      </w:r>
      <w:r w:rsidR="00690883">
        <w:rPr>
          <w:rFonts w:cstheme="minorHAnsi"/>
        </w:rPr>
        <w:t xml:space="preserve">(in that order) </w:t>
      </w:r>
      <w:r w:rsidR="005C0980">
        <w:rPr>
          <w:rFonts w:cstheme="minorHAnsi"/>
        </w:rPr>
        <w:t>for the command line arguments</w:t>
      </w:r>
      <w:r w:rsidR="00016296">
        <w:rPr>
          <w:rFonts w:cstheme="minorHAnsi"/>
        </w:rPr>
        <w:t>.</w:t>
      </w:r>
      <w:r w:rsidR="005C0980">
        <w:rPr>
          <w:rFonts w:cstheme="minorHAnsi"/>
        </w:rPr>
        <w:t xml:space="preserve"> The grader will provide the input file you are not to include </w:t>
      </w:r>
      <w:r w:rsidR="00B06879">
        <w:rPr>
          <w:rFonts w:cstheme="minorHAnsi"/>
        </w:rPr>
        <w:t>an input nor output</w:t>
      </w:r>
      <w:r w:rsidR="005C0980">
        <w:rPr>
          <w:rFonts w:cstheme="minorHAnsi"/>
        </w:rPr>
        <w:t xml:space="preserve"> file in your tarred file. </w:t>
      </w:r>
    </w:p>
    <w:sectPr w:rsidR="00EB0C22" w:rsidRPr="00016296" w:rsidSect="00B70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12DE" w14:textId="77777777" w:rsidR="00EF206C" w:rsidRDefault="00EF206C" w:rsidP="00EA4C52">
      <w:pPr>
        <w:spacing w:after="0" w:line="240" w:lineRule="auto"/>
      </w:pPr>
      <w:r>
        <w:separator/>
      </w:r>
    </w:p>
  </w:endnote>
  <w:endnote w:type="continuationSeparator" w:id="0">
    <w:p w14:paraId="0A83687C" w14:textId="77777777" w:rsidR="00EF206C" w:rsidRDefault="00EF206C" w:rsidP="00EA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E148" w14:textId="77777777" w:rsidR="00EF206C" w:rsidRDefault="00EF206C" w:rsidP="00EA4C52">
      <w:pPr>
        <w:spacing w:after="0" w:line="240" w:lineRule="auto"/>
      </w:pPr>
      <w:r>
        <w:separator/>
      </w:r>
    </w:p>
  </w:footnote>
  <w:footnote w:type="continuationSeparator" w:id="0">
    <w:p w14:paraId="427C405D" w14:textId="77777777" w:rsidR="00EF206C" w:rsidRDefault="00EF206C" w:rsidP="00EA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6F8"/>
    <w:multiLevelType w:val="hybridMultilevel"/>
    <w:tmpl w:val="E7FA17EC"/>
    <w:lvl w:ilvl="0" w:tplc="10943F22">
      <w:start w:val="1"/>
      <w:numFmt w:val="decimal"/>
      <w:lvlText w:val="%1.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E32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8FA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0AC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A51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A10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08C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2846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8F2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661D5"/>
    <w:multiLevelType w:val="hybridMultilevel"/>
    <w:tmpl w:val="DD1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3656"/>
    <w:multiLevelType w:val="hybridMultilevel"/>
    <w:tmpl w:val="973A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C6D52"/>
    <w:multiLevelType w:val="hybridMultilevel"/>
    <w:tmpl w:val="A03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EE4"/>
    <w:multiLevelType w:val="hybridMultilevel"/>
    <w:tmpl w:val="FA402AE6"/>
    <w:lvl w:ilvl="0" w:tplc="06A2C72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A9A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7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640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28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840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E066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84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859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0612391">
    <w:abstractNumId w:val="3"/>
  </w:num>
  <w:num w:numId="2" w16cid:durableId="116532434">
    <w:abstractNumId w:val="7"/>
  </w:num>
  <w:num w:numId="3" w16cid:durableId="1870681879">
    <w:abstractNumId w:val="2"/>
  </w:num>
  <w:num w:numId="4" w16cid:durableId="25252976">
    <w:abstractNumId w:val="0"/>
  </w:num>
  <w:num w:numId="5" w16cid:durableId="12072964">
    <w:abstractNumId w:val="6"/>
  </w:num>
  <w:num w:numId="6" w16cid:durableId="907888578">
    <w:abstractNumId w:val="5"/>
  </w:num>
  <w:num w:numId="7" w16cid:durableId="510263967">
    <w:abstractNumId w:val="1"/>
  </w:num>
  <w:num w:numId="8" w16cid:durableId="973365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3F"/>
    <w:rsid w:val="00001569"/>
    <w:rsid w:val="00002436"/>
    <w:rsid w:val="000113DD"/>
    <w:rsid w:val="00016296"/>
    <w:rsid w:val="00035CA7"/>
    <w:rsid w:val="00037035"/>
    <w:rsid w:val="0004285D"/>
    <w:rsid w:val="0005153C"/>
    <w:rsid w:val="000550E5"/>
    <w:rsid w:val="0006476E"/>
    <w:rsid w:val="00071979"/>
    <w:rsid w:val="000721D3"/>
    <w:rsid w:val="00072F0D"/>
    <w:rsid w:val="000818C3"/>
    <w:rsid w:val="00095843"/>
    <w:rsid w:val="000A0ED2"/>
    <w:rsid w:val="000A11AD"/>
    <w:rsid w:val="000B5E88"/>
    <w:rsid w:val="000C357E"/>
    <w:rsid w:val="000F15B3"/>
    <w:rsid w:val="000F79A9"/>
    <w:rsid w:val="001026FD"/>
    <w:rsid w:val="001205B9"/>
    <w:rsid w:val="00120D0C"/>
    <w:rsid w:val="00123190"/>
    <w:rsid w:val="001252A5"/>
    <w:rsid w:val="00126009"/>
    <w:rsid w:val="00136083"/>
    <w:rsid w:val="00140CFA"/>
    <w:rsid w:val="00154CAA"/>
    <w:rsid w:val="0016053F"/>
    <w:rsid w:val="00170A93"/>
    <w:rsid w:val="00180858"/>
    <w:rsid w:val="0018694F"/>
    <w:rsid w:val="00187716"/>
    <w:rsid w:val="00193EE6"/>
    <w:rsid w:val="001977CA"/>
    <w:rsid w:val="001B25A8"/>
    <w:rsid w:val="001B5ABB"/>
    <w:rsid w:val="001B6DB7"/>
    <w:rsid w:val="001C1D0B"/>
    <w:rsid w:val="001D4199"/>
    <w:rsid w:val="001F3AB2"/>
    <w:rsid w:val="001F4654"/>
    <w:rsid w:val="001F4A4A"/>
    <w:rsid w:val="001F6D63"/>
    <w:rsid w:val="00206302"/>
    <w:rsid w:val="00221892"/>
    <w:rsid w:val="00226EAD"/>
    <w:rsid w:val="00236A2C"/>
    <w:rsid w:val="00247CBE"/>
    <w:rsid w:val="00247EDE"/>
    <w:rsid w:val="002522EB"/>
    <w:rsid w:val="00283824"/>
    <w:rsid w:val="00287BEB"/>
    <w:rsid w:val="0029487F"/>
    <w:rsid w:val="002A55DC"/>
    <w:rsid w:val="002B1E69"/>
    <w:rsid w:val="002B6286"/>
    <w:rsid w:val="002D404A"/>
    <w:rsid w:val="002D5657"/>
    <w:rsid w:val="002E615F"/>
    <w:rsid w:val="002F3EEB"/>
    <w:rsid w:val="00323A9C"/>
    <w:rsid w:val="0032546C"/>
    <w:rsid w:val="00325F67"/>
    <w:rsid w:val="00331AD8"/>
    <w:rsid w:val="003360B1"/>
    <w:rsid w:val="0034544D"/>
    <w:rsid w:val="00357BCE"/>
    <w:rsid w:val="003633A4"/>
    <w:rsid w:val="00377D96"/>
    <w:rsid w:val="00395128"/>
    <w:rsid w:val="00396045"/>
    <w:rsid w:val="003A0E11"/>
    <w:rsid w:val="003A315F"/>
    <w:rsid w:val="003A515C"/>
    <w:rsid w:val="003A6077"/>
    <w:rsid w:val="003B3C4D"/>
    <w:rsid w:val="003B529A"/>
    <w:rsid w:val="003B69BF"/>
    <w:rsid w:val="003B6D8A"/>
    <w:rsid w:val="003C1E0F"/>
    <w:rsid w:val="003D3637"/>
    <w:rsid w:val="003D4E9F"/>
    <w:rsid w:val="003E2719"/>
    <w:rsid w:val="003E594E"/>
    <w:rsid w:val="003F2611"/>
    <w:rsid w:val="003F2CA8"/>
    <w:rsid w:val="003F43A2"/>
    <w:rsid w:val="003F5BCE"/>
    <w:rsid w:val="0041294D"/>
    <w:rsid w:val="00426534"/>
    <w:rsid w:val="00434A1A"/>
    <w:rsid w:val="00436EDD"/>
    <w:rsid w:val="00437AC9"/>
    <w:rsid w:val="0044561C"/>
    <w:rsid w:val="004471D0"/>
    <w:rsid w:val="0045024E"/>
    <w:rsid w:val="0045062B"/>
    <w:rsid w:val="00462880"/>
    <w:rsid w:val="00481C89"/>
    <w:rsid w:val="00485B3D"/>
    <w:rsid w:val="004A6EEC"/>
    <w:rsid w:val="004B43AD"/>
    <w:rsid w:val="004C0871"/>
    <w:rsid w:val="004C4447"/>
    <w:rsid w:val="004C7EDA"/>
    <w:rsid w:val="004E2A9C"/>
    <w:rsid w:val="004F5648"/>
    <w:rsid w:val="005002F9"/>
    <w:rsid w:val="0050232C"/>
    <w:rsid w:val="0050244F"/>
    <w:rsid w:val="0051279E"/>
    <w:rsid w:val="005130CB"/>
    <w:rsid w:val="0051688F"/>
    <w:rsid w:val="0052640A"/>
    <w:rsid w:val="00527048"/>
    <w:rsid w:val="00531363"/>
    <w:rsid w:val="0053389E"/>
    <w:rsid w:val="0055325C"/>
    <w:rsid w:val="005553C6"/>
    <w:rsid w:val="00565D80"/>
    <w:rsid w:val="0057471D"/>
    <w:rsid w:val="00577572"/>
    <w:rsid w:val="00582728"/>
    <w:rsid w:val="00590EFE"/>
    <w:rsid w:val="00591170"/>
    <w:rsid w:val="005915E2"/>
    <w:rsid w:val="005A0004"/>
    <w:rsid w:val="005A4237"/>
    <w:rsid w:val="005A6424"/>
    <w:rsid w:val="005A7394"/>
    <w:rsid w:val="005B0F4C"/>
    <w:rsid w:val="005C0980"/>
    <w:rsid w:val="005C4706"/>
    <w:rsid w:val="005D2EE6"/>
    <w:rsid w:val="005E1FD9"/>
    <w:rsid w:val="005E258D"/>
    <w:rsid w:val="005F01D7"/>
    <w:rsid w:val="005F34EB"/>
    <w:rsid w:val="005F4E9F"/>
    <w:rsid w:val="00607D2F"/>
    <w:rsid w:val="00611AB8"/>
    <w:rsid w:val="00615F26"/>
    <w:rsid w:val="0062589C"/>
    <w:rsid w:val="00647206"/>
    <w:rsid w:val="0065680F"/>
    <w:rsid w:val="00661BBB"/>
    <w:rsid w:val="00671D9A"/>
    <w:rsid w:val="006745FC"/>
    <w:rsid w:val="00683B1D"/>
    <w:rsid w:val="00690883"/>
    <w:rsid w:val="00697677"/>
    <w:rsid w:val="006A02E6"/>
    <w:rsid w:val="006B5D86"/>
    <w:rsid w:val="006E18D7"/>
    <w:rsid w:val="006F1288"/>
    <w:rsid w:val="006F3415"/>
    <w:rsid w:val="006F77E0"/>
    <w:rsid w:val="007072D8"/>
    <w:rsid w:val="0071015D"/>
    <w:rsid w:val="00710B0C"/>
    <w:rsid w:val="007115D9"/>
    <w:rsid w:val="0071469B"/>
    <w:rsid w:val="00715E4B"/>
    <w:rsid w:val="0071642B"/>
    <w:rsid w:val="007177E0"/>
    <w:rsid w:val="00721415"/>
    <w:rsid w:val="007248C0"/>
    <w:rsid w:val="00741B00"/>
    <w:rsid w:val="0074239D"/>
    <w:rsid w:val="00743812"/>
    <w:rsid w:val="00744956"/>
    <w:rsid w:val="00747DC4"/>
    <w:rsid w:val="0075081B"/>
    <w:rsid w:val="00754568"/>
    <w:rsid w:val="00765498"/>
    <w:rsid w:val="00774B09"/>
    <w:rsid w:val="00781031"/>
    <w:rsid w:val="007816EF"/>
    <w:rsid w:val="00795440"/>
    <w:rsid w:val="0079574B"/>
    <w:rsid w:val="007A48FA"/>
    <w:rsid w:val="007B6244"/>
    <w:rsid w:val="007D6BAD"/>
    <w:rsid w:val="007F7F22"/>
    <w:rsid w:val="00813F22"/>
    <w:rsid w:val="0081442C"/>
    <w:rsid w:val="00815098"/>
    <w:rsid w:val="008175F1"/>
    <w:rsid w:val="00845A0F"/>
    <w:rsid w:val="00856837"/>
    <w:rsid w:val="00857C8B"/>
    <w:rsid w:val="00867C5F"/>
    <w:rsid w:val="008822EE"/>
    <w:rsid w:val="00887A24"/>
    <w:rsid w:val="008923CA"/>
    <w:rsid w:val="008A6789"/>
    <w:rsid w:val="008C1599"/>
    <w:rsid w:val="008C2BEA"/>
    <w:rsid w:val="008D4DF2"/>
    <w:rsid w:val="008E6B87"/>
    <w:rsid w:val="008E744E"/>
    <w:rsid w:val="008F3178"/>
    <w:rsid w:val="008F69FA"/>
    <w:rsid w:val="0090165F"/>
    <w:rsid w:val="00902580"/>
    <w:rsid w:val="00903D09"/>
    <w:rsid w:val="009057D0"/>
    <w:rsid w:val="009068E6"/>
    <w:rsid w:val="00922874"/>
    <w:rsid w:val="00923BA0"/>
    <w:rsid w:val="00930275"/>
    <w:rsid w:val="00932FBE"/>
    <w:rsid w:val="0094231B"/>
    <w:rsid w:val="00942A00"/>
    <w:rsid w:val="00963063"/>
    <w:rsid w:val="009722D1"/>
    <w:rsid w:val="00973577"/>
    <w:rsid w:val="00977968"/>
    <w:rsid w:val="009915A9"/>
    <w:rsid w:val="009B19CA"/>
    <w:rsid w:val="009C0F17"/>
    <w:rsid w:val="009C166F"/>
    <w:rsid w:val="009D6754"/>
    <w:rsid w:val="009E1EC8"/>
    <w:rsid w:val="009E5B20"/>
    <w:rsid w:val="009F117F"/>
    <w:rsid w:val="009F12C6"/>
    <w:rsid w:val="009F5D91"/>
    <w:rsid w:val="009F76AF"/>
    <w:rsid w:val="00A003D9"/>
    <w:rsid w:val="00A04F3D"/>
    <w:rsid w:val="00A2341C"/>
    <w:rsid w:val="00A4178C"/>
    <w:rsid w:val="00A4676B"/>
    <w:rsid w:val="00A50DCD"/>
    <w:rsid w:val="00A7225B"/>
    <w:rsid w:val="00A73323"/>
    <w:rsid w:val="00A73738"/>
    <w:rsid w:val="00A77123"/>
    <w:rsid w:val="00A914E8"/>
    <w:rsid w:val="00A920B2"/>
    <w:rsid w:val="00AC1207"/>
    <w:rsid w:val="00AD56F7"/>
    <w:rsid w:val="00AE0576"/>
    <w:rsid w:val="00AE5D25"/>
    <w:rsid w:val="00AF0ED3"/>
    <w:rsid w:val="00AF78EE"/>
    <w:rsid w:val="00B0584C"/>
    <w:rsid w:val="00B06879"/>
    <w:rsid w:val="00B10E2B"/>
    <w:rsid w:val="00B27BB7"/>
    <w:rsid w:val="00B45EE3"/>
    <w:rsid w:val="00B51EF5"/>
    <w:rsid w:val="00B572B5"/>
    <w:rsid w:val="00B608CA"/>
    <w:rsid w:val="00B61D55"/>
    <w:rsid w:val="00B63509"/>
    <w:rsid w:val="00B701CC"/>
    <w:rsid w:val="00B83483"/>
    <w:rsid w:val="00B845F7"/>
    <w:rsid w:val="00B852F7"/>
    <w:rsid w:val="00B92A50"/>
    <w:rsid w:val="00B92A6B"/>
    <w:rsid w:val="00B93F48"/>
    <w:rsid w:val="00BB7695"/>
    <w:rsid w:val="00BC6E3C"/>
    <w:rsid w:val="00BD27AD"/>
    <w:rsid w:val="00BE3528"/>
    <w:rsid w:val="00BF1832"/>
    <w:rsid w:val="00C0049C"/>
    <w:rsid w:val="00C00C2A"/>
    <w:rsid w:val="00C072AA"/>
    <w:rsid w:val="00C120F8"/>
    <w:rsid w:val="00C137EF"/>
    <w:rsid w:val="00C16446"/>
    <w:rsid w:val="00C24B12"/>
    <w:rsid w:val="00C357BD"/>
    <w:rsid w:val="00C37943"/>
    <w:rsid w:val="00C44D07"/>
    <w:rsid w:val="00C56F39"/>
    <w:rsid w:val="00C64361"/>
    <w:rsid w:val="00C667D1"/>
    <w:rsid w:val="00C75A4D"/>
    <w:rsid w:val="00C85D73"/>
    <w:rsid w:val="00C96154"/>
    <w:rsid w:val="00CA07A2"/>
    <w:rsid w:val="00CA3727"/>
    <w:rsid w:val="00CA6822"/>
    <w:rsid w:val="00CB205E"/>
    <w:rsid w:val="00CB3114"/>
    <w:rsid w:val="00CB5896"/>
    <w:rsid w:val="00CC6DDA"/>
    <w:rsid w:val="00CD180F"/>
    <w:rsid w:val="00CD4DDF"/>
    <w:rsid w:val="00CD6F0C"/>
    <w:rsid w:val="00CD7330"/>
    <w:rsid w:val="00CE21DB"/>
    <w:rsid w:val="00CE3CB0"/>
    <w:rsid w:val="00CF0365"/>
    <w:rsid w:val="00CF2CF2"/>
    <w:rsid w:val="00D05020"/>
    <w:rsid w:val="00D14C23"/>
    <w:rsid w:val="00D336D4"/>
    <w:rsid w:val="00D37A3F"/>
    <w:rsid w:val="00D41B6D"/>
    <w:rsid w:val="00D46F08"/>
    <w:rsid w:val="00D5523E"/>
    <w:rsid w:val="00D62028"/>
    <w:rsid w:val="00D62B8A"/>
    <w:rsid w:val="00D84065"/>
    <w:rsid w:val="00D864AA"/>
    <w:rsid w:val="00D86E28"/>
    <w:rsid w:val="00D937DF"/>
    <w:rsid w:val="00D94C8E"/>
    <w:rsid w:val="00DA308B"/>
    <w:rsid w:val="00DA3AE5"/>
    <w:rsid w:val="00DA4655"/>
    <w:rsid w:val="00DA6612"/>
    <w:rsid w:val="00DB3E88"/>
    <w:rsid w:val="00DC360E"/>
    <w:rsid w:val="00DD1EA3"/>
    <w:rsid w:val="00DD4D36"/>
    <w:rsid w:val="00DE2C62"/>
    <w:rsid w:val="00DE4EB1"/>
    <w:rsid w:val="00DE726E"/>
    <w:rsid w:val="00DF1707"/>
    <w:rsid w:val="00DF7A3C"/>
    <w:rsid w:val="00E209D4"/>
    <w:rsid w:val="00E253F3"/>
    <w:rsid w:val="00E30F60"/>
    <w:rsid w:val="00E31398"/>
    <w:rsid w:val="00E35CF8"/>
    <w:rsid w:val="00E41C2A"/>
    <w:rsid w:val="00E439D1"/>
    <w:rsid w:val="00E55DE2"/>
    <w:rsid w:val="00E56D27"/>
    <w:rsid w:val="00E61894"/>
    <w:rsid w:val="00E62D29"/>
    <w:rsid w:val="00E63524"/>
    <w:rsid w:val="00E65429"/>
    <w:rsid w:val="00E744A8"/>
    <w:rsid w:val="00E749A1"/>
    <w:rsid w:val="00E96A8C"/>
    <w:rsid w:val="00EA4C52"/>
    <w:rsid w:val="00EB0C22"/>
    <w:rsid w:val="00EB151F"/>
    <w:rsid w:val="00EB219F"/>
    <w:rsid w:val="00EB6DA6"/>
    <w:rsid w:val="00EB738B"/>
    <w:rsid w:val="00EC5572"/>
    <w:rsid w:val="00ED1108"/>
    <w:rsid w:val="00EE165A"/>
    <w:rsid w:val="00EF1250"/>
    <w:rsid w:val="00EF206C"/>
    <w:rsid w:val="00EF4F5F"/>
    <w:rsid w:val="00EF5A97"/>
    <w:rsid w:val="00EF68ED"/>
    <w:rsid w:val="00F20045"/>
    <w:rsid w:val="00F24643"/>
    <w:rsid w:val="00F2719E"/>
    <w:rsid w:val="00F3385A"/>
    <w:rsid w:val="00F401A0"/>
    <w:rsid w:val="00F47B71"/>
    <w:rsid w:val="00F47F93"/>
    <w:rsid w:val="00F5640E"/>
    <w:rsid w:val="00F64957"/>
    <w:rsid w:val="00F90EF2"/>
    <w:rsid w:val="00F92B53"/>
    <w:rsid w:val="00F92C01"/>
    <w:rsid w:val="00F97B91"/>
    <w:rsid w:val="00FA0E5A"/>
    <w:rsid w:val="00FA5D79"/>
    <w:rsid w:val="00FB1329"/>
    <w:rsid w:val="00FB4316"/>
    <w:rsid w:val="00FC611D"/>
    <w:rsid w:val="00FC77AC"/>
    <w:rsid w:val="00FD2BB3"/>
    <w:rsid w:val="00FD5556"/>
    <w:rsid w:val="00FE3AF4"/>
    <w:rsid w:val="00FE76D7"/>
    <w:rsid w:val="00FF304B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DBB31"/>
  <w15:chartTrackingRefBased/>
  <w15:docId w15:val="{E27741B0-6839-460B-A0B8-D8B5BBAB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8B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C8B"/>
    <w:pPr>
      <w:keepNext/>
      <w:keepLines/>
      <w:spacing w:before="240" w:after="0" w:line="360" w:lineRule="auto"/>
      <w:outlineLvl w:val="0"/>
    </w:pPr>
    <w:rPr>
      <w:rFonts w:eastAsiaTheme="majorEastAsia" w:cstheme="minorHAnsi"/>
      <w:b/>
      <w:szCs w:val="32"/>
      <w:u w:color="00000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584C"/>
    <w:pPr>
      <w:keepNext/>
      <w:keepLines/>
      <w:spacing w:after="120" w:line="240" w:lineRule="auto"/>
      <w:ind w:left="104"/>
      <w:outlineLvl w:val="1"/>
    </w:pPr>
    <w:rPr>
      <w:rFonts w:eastAsiaTheme="majorEastAsia" w:cstheme="majorBidi"/>
      <w:szCs w:val="26"/>
      <w:u w:color="00000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F170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52"/>
  </w:style>
  <w:style w:type="paragraph" w:styleId="Footer">
    <w:name w:val="footer"/>
    <w:basedOn w:val="Normal"/>
    <w:link w:val="FooterChar"/>
    <w:uiPriority w:val="99"/>
    <w:unhideWhenUsed/>
    <w:rsid w:val="00EA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52"/>
  </w:style>
  <w:style w:type="character" w:styleId="PlaceholderText">
    <w:name w:val="Placeholder Text"/>
    <w:basedOn w:val="DefaultParagraphFont"/>
    <w:uiPriority w:val="99"/>
    <w:semiHidden/>
    <w:rsid w:val="007177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7C8B"/>
    <w:rPr>
      <w:rFonts w:eastAsiaTheme="majorEastAsia" w:cstheme="minorHAnsi"/>
      <w:b/>
      <w:sz w:val="24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B0584C"/>
    <w:rPr>
      <w:rFonts w:eastAsiaTheme="majorEastAsia" w:cstheme="majorBidi"/>
      <w:sz w:val="24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707"/>
    <w:rPr>
      <w:rFonts w:eastAsiaTheme="majorEastAsia" w:cstheme="majorBidi"/>
      <w:i/>
      <w:sz w:val="24"/>
      <w:szCs w:val="24"/>
    </w:rPr>
  </w:style>
  <w:style w:type="table" w:customStyle="1" w:styleId="TableGrid">
    <w:name w:val="TableGrid"/>
    <w:rsid w:val="003A0E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Block">
    <w:name w:val="Code Block"/>
    <w:basedOn w:val="Normal"/>
    <w:link w:val="CodeBlockChar"/>
    <w:autoRedefine/>
    <w:qFormat/>
    <w:rsid w:val="00DA308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20" w:color="auto" w:fill="auto"/>
      <w:tabs>
        <w:tab w:val="center" w:pos="1451"/>
      </w:tabs>
      <w:spacing w:after="120" w:line="240" w:lineRule="auto"/>
      <w:ind w:left="288" w:right="288"/>
    </w:pPr>
    <w:rPr>
      <w:rFonts w:ascii="Consolas" w:hAnsi="Consolas" w:cstheme="minorHAnsi"/>
      <w:b/>
      <w:sz w:val="20"/>
    </w:rPr>
  </w:style>
  <w:style w:type="character" w:customStyle="1" w:styleId="CodeBlockChar">
    <w:name w:val="Code Block Char"/>
    <w:basedOn w:val="DefaultParagraphFont"/>
    <w:link w:val="CodeBlock"/>
    <w:rsid w:val="00DA308B"/>
    <w:rPr>
      <w:rFonts w:ascii="Consolas" w:hAnsi="Consolas" w:cstheme="minorHAnsi"/>
      <w:b/>
      <w:sz w:val="20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160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g\Documents\Custom%20Office%20Templates\1021-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2B5AC2FD5429FA87FCC4D4E37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3260-282D-49E4-99C9-29EC22F3ED37}"/>
      </w:docPartPr>
      <w:docPartBody>
        <w:p w:rsidR="003318C8" w:rsidRDefault="0019642E">
          <w:pPr>
            <w:pStyle w:val="4CC2B5AC2FD5429FA87FCC4D4E37900D"/>
          </w:pPr>
          <w:r>
            <w:rPr>
              <w:rStyle w:val="PlaceholderText"/>
            </w:rPr>
            <w:t>Lab Due Date</w:t>
          </w:r>
        </w:p>
      </w:docPartBody>
    </w:docPart>
    <w:docPart>
      <w:docPartPr>
        <w:name w:val="B9DBBA66989B48A3A34CDCD160DD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1993-C03B-4C7C-945C-A643A7DB65BC}"/>
      </w:docPartPr>
      <w:docPartBody>
        <w:p w:rsidR="003318C8" w:rsidRDefault="0019642E">
          <w:pPr>
            <w:pStyle w:val="B9DBBA66989B48A3A34CDCD160DD5240"/>
          </w:pPr>
          <w:r w:rsidRPr="00615F26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 xml:space="preserve">[ </w:t>
          </w:r>
          <w:r w:rsidRPr="00615F26">
            <w:rPr>
              <w:rStyle w:val="PlaceholderText"/>
              <w:rFonts w:ascii="Times New Roman" w:hAnsi="Times New Roman" w:cs="Times New Roman"/>
              <w:color w:val="FFFFFF" w:themeColor="background1"/>
              <w:sz w:val="24"/>
              <w:szCs w:val="24"/>
            </w:rPr>
            <w:t>Lab # ]</w:t>
          </w:r>
        </w:p>
      </w:docPartBody>
    </w:docPart>
    <w:docPart>
      <w:docPartPr>
        <w:name w:val="67E00F91AB2D4B5196DC8BEFD2C9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C61C-35BE-4246-A371-EB0C8AAEA4FE}"/>
      </w:docPartPr>
      <w:docPartBody>
        <w:p w:rsidR="003318C8" w:rsidRDefault="0019642E">
          <w:pPr>
            <w:pStyle w:val="67E00F91AB2D4B5196DC8BEFD2C9AC34"/>
          </w:pPr>
          <w:r w:rsidRPr="00615F26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 xml:space="preserve">[ </w:t>
          </w:r>
          <w:r w:rsidRPr="00615F26">
            <w:rPr>
              <w:rStyle w:val="PlaceholderText"/>
              <w:rFonts w:ascii="Times New Roman" w:hAnsi="Times New Roman" w:cs="Times New Roman"/>
              <w:color w:val="FFFFFF" w:themeColor="background1"/>
              <w:sz w:val="24"/>
              <w:szCs w:val="24"/>
            </w:rPr>
            <w:t>Lab Title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2E"/>
    <w:rsid w:val="0001696B"/>
    <w:rsid w:val="000D40F6"/>
    <w:rsid w:val="00154AD6"/>
    <w:rsid w:val="0019642E"/>
    <w:rsid w:val="0022718B"/>
    <w:rsid w:val="0030661A"/>
    <w:rsid w:val="003318C8"/>
    <w:rsid w:val="00374A6A"/>
    <w:rsid w:val="00456ADB"/>
    <w:rsid w:val="00695556"/>
    <w:rsid w:val="006F6392"/>
    <w:rsid w:val="00720AE4"/>
    <w:rsid w:val="008D4D70"/>
    <w:rsid w:val="00B77007"/>
    <w:rsid w:val="00B7758B"/>
    <w:rsid w:val="00BB4726"/>
    <w:rsid w:val="00BF23D0"/>
    <w:rsid w:val="00C40F5B"/>
    <w:rsid w:val="00CD48F3"/>
    <w:rsid w:val="00D73009"/>
    <w:rsid w:val="00DC3E8D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C2B5AC2FD5429FA87FCC4D4E37900D">
    <w:name w:val="4CC2B5AC2FD5429FA87FCC4D4E37900D"/>
  </w:style>
  <w:style w:type="paragraph" w:customStyle="1" w:styleId="B9DBBA66989B48A3A34CDCD160DD5240">
    <w:name w:val="B9DBBA66989B48A3A34CDCD160DD5240"/>
  </w:style>
  <w:style w:type="paragraph" w:customStyle="1" w:styleId="67E00F91AB2D4B5196DC8BEFD2C9AC34">
    <w:name w:val="67E00F91AB2D4B5196DC8BEFD2C9A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C:\Users\nickg\Documents\Custom Office Templates\1021-lab-template.dotx</Template>
  <TotalTime>509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Glyder</dc:creator>
  <cp:keywords/>
  <dc:description/>
  <cp:lastModifiedBy>Yvon Hall Feaster</cp:lastModifiedBy>
  <cp:revision>12</cp:revision>
  <cp:lastPrinted>2019-02-04T20:34:00Z</cp:lastPrinted>
  <dcterms:created xsi:type="dcterms:W3CDTF">2021-09-05T23:57:00Z</dcterms:created>
  <dcterms:modified xsi:type="dcterms:W3CDTF">2023-10-01T20:27:00Z</dcterms:modified>
</cp:coreProperties>
</file>